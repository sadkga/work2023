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0B46825C" w:rsidR="00B32DD2" w:rsidRDefault="006A1248" w:rsidP="00B32DD2">
      <w:pPr>
        <w:pStyle w:val="Title"/>
        <w:rPr>
          <w:sz w:val="48"/>
          <w:szCs w:val="32"/>
        </w:rPr>
      </w:pPr>
      <w:r w:rsidRPr="00C266A1">
        <w:rPr>
          <w:sz w:val="48"/>
          <w:szCs w:val="32"/>
        </w:rPr>
        <w:t>Business Requirements Document</w:t>
      </w:r>
    </w:p>
    <w:p w14:paraId="2B03C031" w14:textId="2881A681" w:rsidR="00810B2B" w:rsidRPr="00810B2B" w:rsidRDefault="005876CC" w:rsidP="00B32DD2">
      <w:pPr>
        <w:pStyle w:val="Title"/>
        <w:rPr>
          <w:color w:val="FF0000"/>
          <w:sz w:val="48"/>
          <w:szCs w:val="32"/>
        </w:rPr>
      </w:pPr>
      <w:r>
        <w:rPr>
          <w:color w:val="FF0000"/>
          <w:sz w:val="48"/>
          <w:szCs w:val="32"/>
          <w:lang w:eastAsia="zh-CN"/>
        </w:rPr>
        <w:t>B</w:t>
      </w:r>
      <w:r>
        <w:rPr>
          <w:rFonts w:hint="eastAsia"/>
          <w:color w:val="FF0000"/>
          <w:sz w:val="48"/>
          <w:szCs w:val="32"/>
          <w:lang w:eastAsia="zh-CN"/>
        </w:rPr>
        <w:t>attery</w:t>
      </w:r>
      <w:r>
        <w:rPr>
          <w:color w:val="FF0000"/>
          <w:sz w:val="48"/>
          <w:szCs w:val="32"/>
          <w:lang w:eastAsia="zh-CN"/>
        </w:rPr>
        <w:t xml:space="preserve"> O2O Phase 3</w:t>
      </w:r>
      <w:r w:rsidR="00810B2B" w:rsidRPr="00810B2B">
        <w:rPr>
          <w:color w:val="FF0000"/>
          <w:sz w:val="48"/>
          <w:szCs w:val="32"/>
        </w:rPr>
        <w:t xml:space="preserve"> CR</w:t>
      </w:r>
    </w:p>
    <w:p w14:paraId="232CCC8C" w14:textId="77777777" w:rsidR="00B32DD2" w:rsidRDefault="00B32DD2" w:rsidP="00B32DD2">
      <w:pPr>
        <w:rPr>
          <w:sz w:val="20"/>
          <w:szCs w:val="20"/>
        </w:rPr>
      </w:pPr>
    </w:p>
    <w:p w14:paraId="232CCC8D" w14:textId="5209A9D4" w:rsidR="00B32DD2" w:rsidRDefault="00B32DD2" w:rsidP="00B32DD2">
      <w:pPr>
        <w:rPr>
          <w:sz w:val="20"/>
          <w:szCs w:val="20"/>
        </w:rPr>
      </w:pPr>
    </w:p>
    <w:p w14:paraId="088FDFB3" w14:textId="77B8A7B1" w:rsidR="00C266A1" w:rsidRDefault="00C266A1" w:rsidP="53EB7FE1">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29155770" w14:textId="007359DF"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0546CA5" w14:textId="41D8A572" w:rsidR="00C266A1" w:rsidRDefault="00C266A1" w:rsidP="00B32DD2">
      <w:pPr>
        <w:rPr>
          <w:sz w:val="20"/>
          <w:szCs w:val="20"/>
        </w:rPr>
      </w:pPr>
    </w:p>
    <w:p w14:paraId="2F4FE666" w14:textId="2746B312" w:rsidR="00C266A1" w:rsidRDefault="00C266A1" w:rsidP="00B32DD2">
      <w:pPr>
        <w:rPr>
          <w:sz w:val="20"/>
          <w:szCs w:val="20"/>
        </w:rPr>
      </w:pPr>
    </w:p>
    <w:p w14:paraId="5E506F1C" w14:textId="4EC38081" w:rsidR="00C266A1" w:rsidRDefault="00C266A1" w:rsidP="00B32DD2">
      <w:pPr>
        <w:rPr>
          <w:sz w:val="20"/>
          <w:szCs w:val="20"/>
        </w:rPr>
      </w:pPr>
    </w:p>
    <w:p w14:paraId="3D25ADF4" w14:textId="698F425A" w:rsidR="00C266A1" w:rsidRDefault="00C266A1" w:rsidP="00B32DD2">
      <w:pPr>
        <w:rPr>
          <w:sz w:val="20"/>
          <w:szCs w:val="20"/>
        </w:rPr>
      </w:pPr>
    </w:p>
    <w:p w14:paraId="37F1794C" w14:textId="57798231" w:rsidR="00C266A1" w:rsidRDefault="00C266A1" w:rsidP="00B32DD2">
      <w:pPr>
        <w:rPr>
          <w:sz w:val="20"/>
          <w:szCs w:val="20"/>
        </w:rPr>
      </w:pPr>
    </w:p>
    <w:p w14:paraId="6B84815E" w14:textId="5563DEBF" w:rsidR="00C266A1" w:rsidRDefault="00C266A1" w:rsidP="00B32DD2">
      <w:pPr>
        <w:rPr>
          <w:sz w:val="20"/>
          <w:szCs w:val="20"/>
        </w:rPr>
      </w:pPr>
    </w:p>
    <w:p w14:paraId="736518EE" w14:textId="087A509C" w:rsidR="00C266A1" w:rsidRDefault="00C266A1" w:rsidP="00B32DD2">
      <w:pPr>
        <w:rPr>
          <w:sz w:val="20"/>
          <w:szCs w:val="20"/>
        </w:rPr>
      </w:pPr>
    </w:p>
    <w:p w14:paraId="2F20C165" w14:textId="4E9D7265" w:rsidR="00C266A1" w:rsidRDefault="00C266A1" w:rsidP="00B32DD2">
      <w:pPr>
        <w:rPr>
          <w:sz w:val="20"/>
          <w:szCs w:val="20"/>
        </w:rPr>
      </w:pPr>
    </w:p>
    <w:p w14:paraId="4A78019D" w14:textId="387A8A73" w:rsidR="00C266A1" w:rsidRDefault="00C266A1" w:rsidP="00B32DD2">
      <w:pPr>
        <w:rPr>
          <w:sz w:val="20"/>
          <w:szCs w:val="20"/>
        </w:rPr>
      </w:pPr>
    </w:p>
    <w:p w14:paraId="501E20FD" w14:textId="2EE46121"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12C23BC3"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897EF8">
        <w:rPr>
          <w:rFonts w:eastAsia="Batang" w:cs="Arial"/>
          <w:b/>
          <w:sz w:val="24"/>
          <w:szCs w:val="28"/>
          <w:lang w:eastAsia="ko-KR"/>
        </w:rPr>
        <w:t xml:space="preserve">Yujie </w:t>
      </w:r>
      <w:proofErr w:type="spellStart"/>
      <w:r w:rsidR="00897EF8">
        <w:rPr>
          <w:rFonts w:eastAsia="Batang" w:cs="Arial"/>
          <w:b/>
          <w:sz w:val="24"/>
          <w:szCs w:val="28"/>
          <w:lang w:eastAsia="ko-KR"/>
        </w:rPr>
        <w:t>Ou</w:t>
      </w:r>
      <w:proofErr w:type="spellEnd"/>
    </w:p>
    <w:p w14:paraId="702A2A03" w14:textId="01034576" w:rsidR="00C266A1" w:rsidRPr="001675A7" w:rsidRDefault="00C266A1" w:rsidP="00C266A1">
      <w:pPr>
        <w:pStyle w:val="ZVersion"/>
        <w:rPr>
          <w:sz w:val="24"/>
        </w:rPr>
      </w:pPr>
      <w:r w:rsidRPr="000130EA">
        <w:rPr>
          <w:sz w:val="24"/>
        </w:rPr>
        <w:t>Version</w:t>
      </w:r>
      <w:r>
        <w:rPr>
          <w:sz w:val="24"/>
        </w:rPr>
        <w:t>:</w:t>
      </w:r>
      <w:r w:rsidRPr="000130EA">
        <w:rPr>
          <w:sz w:val="24"/>
        </w:rPr>
        <w:t xml:space="preserve"> </w:t>
      </w:r>
      <w:r w:rsidR="00810B2B">
        <w:rPr>
          <w:sz w:val="24"/>
        </w:rPr>
        <w:t>01</w:t>
      </w:r>
    </w:p>
    <w:p w14:paraId="1C9AAFB6" w14:textId="4F65E9DD" w:rsidR="00C266A1" w:rsidRPr="000130EA" w:rsidRDefault="00897EF8" w:rsidP="00C266A1">
      <w:pPr>
        <w:pStyle w:val="ZcoverDATE"/>
        <w:spacing w:before="240"/>
        <w:rPr>
          <w:noProof/>
          <w:sz w:val="24"/>
        </w:rPr>
      </w:pPr>
      <w:r>
        <w:rPr>
          <w:sz w:val="24"/>
        </w:rPr>
        <w:t>Aug</w:t>
      </w:r>
      <w:r w:rsidR="00C266A1" w:rsidRPr="001675A7">
        <w:rPr>
          <w:sz w:val="24"/>
        </w:rPr>
        <w:t xml:space="preserve"> </w:t>
      </w:r>
      <w:r w:rsidR="005876CC">
        <w:rPr>
          <w:sz w:val="24"/>
        </w:rPr>
        <w:t>22</w:t>
      </w:r>
      <w:r w:rsidR="00C266A1" w:rsidRPr="001675A7">
        <w:rPr>
          <w:sz w:val="24"/>
        </w:rPr>
        <w:t xml:space="preserve">, </w:t>
      </w:r>
      <w:r w:rsidR="00810B2B">
        <w:rPr>
          <w:sz w:val="24"/>
        </w:rPr>
        <w:t>2023</w:t>
      </w:r>
    </w:p>
    <w:p w14:paraId="06F2CEFD" w14:textId="2BFB6886" w:rsidR="00C266A1" w:rsidRDefault="00C266A1" w:rsidP="00B32DD2">
      <w:pPr>
        <w:rPr>
          <w:sz w:val="20"/>
          <w:szCs w:val="20"/>
        </w:rPr>
      </w:pPr>
    </w:p>
    <w:p w14:paraId="66E5A163" w14:textId="126D4276" w:rsidR="00C266A1" w:rsidRDefault="00C266A1" w:rsidP="00B32DD2">
      <w:pPr>
        <w:rPr>
          <w:sz w:val="20"/>
          <w:szCs w:val="20"/>
        </w:rPr>
      </w:pPr>
    </w:p>
    <w:p w14:paraId="232CCCA7" w14:textId="22007CC6" w:rsidR="00B32DD2" w:rsidRDefault="00B32DD2" w:rsidP="00B32DD2">
      <w:pPr>
        <w:pStyle w:val="Header"/>
        <w:tabs>
          <w:tab w:val="clear" w:pos="4320"/>
          <w:tab w:val="clear" w:pos="8640"/>
        </w:tabs>
        <w:sectPr w:rsidR="00B32DD2">
          <w:headerReference w:type="default" r:id="rId12"/>
          <w:pgSz w:w="12240" w:h="15840"/>
          <w:pgMar w:top="1440" w:right="1800" w:bottom="1440" w:left="1800" w:header="720" w:footer="720" w:gutter="0"/>
          <w:cols w:space="720"/>
          <w:docGrid w:linePitch="360"/>
        </w:sectPr>
      </w:pPr>
    </w:p>
    <w:p w14:paraId="232CCCA8" w14:textId="77777777" w:rsidR="00B32DD2" w:rsidRDefault="00B32DD2" w:rsidP="00B32DD2">
      <w:pPr>
        <w:pStyle w:val="Header"/>
        <w:tabs>
          <w:tab w:val="clear" w:pos="4320"/>
          <w:tab w:val="clear" w:pos="8640"/>
        </w:tabs>
        <w:rPr>
          <w:sz w:val="20"/>
          <w:szCs w:val="20"/>
        </w:rPr>
      </w:pP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5B42A807" w:rsidR="00B32DD2" w:rsidRDefault="00B32DD2" w:rsidP="53EB7FE1">
      <w:pPr>
        <w:pStyle w:val="Title"/>
        <w:rPr>
          <w:color w:val="FF0000"/>
        </w:rPr>
      </w:pPr>
      <w:r w:rsidRPr="53EB7FE1">
        <w:rPr>
          <w:color w:val="FF0000"/>
        </w:rPr>
        <w:t>Revision History</w:t>
      </w:r>
      <w:r w:rsidR="62198748" w:rsidRPr="53EB7FE1">
        <w:rPr>
          <w:color w:val="FF0000"/>
        </w:rPr>
        <w:t xml:space="preserve"> (Mandatory)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0E5C0DC8" w:rsidR="00B32DD2" w:rsidRPr="00864AC0" w:rsidRDefault="00810B2B" w:rsidP="006D288B">
            <w:pPr>
              <w:pStyle w:val="Table"/>
              <w:jc w:val="both"/>
              <w:rPr>
                <w:sz w:val="16"/>
                <w:lang w:eastAsia="zh-CN"/>
              </w:rPr>
            </w:pPr>
            <w:r>
              <w:rPr>
                <w:sz w:val="16"/>
                <w:lang w:eastAsia="zh-CN"/>
              </w:rPr>
              <w:t>01</w:t>
            </w:r>
          </w:p>
        </w:tc>
        <w:tc>
          <w:tcPr>
            <w:tcW w:w="1260" w:type="dxa"/>
            <w:tcBorders>
              <w:top w:val="single" w:sz="6" w:space="0" w:color="auto"/>
              <w:left w:val="single" w:sz="6" w:space="0" w:color="auto"/>
              <w:bottom w:val="single" w:sz="6" w:space="0" w:color="auto"/>
              <w:right w:val="single" w:sz="6" w:space="0" w:color="auto"/>
            </w:tcBorders>
          </w:tcPr>
          <w:p w14:paraId="232CCCB2" w14:textId="6BFD2937" w:rsidR="00B32DD2" w:rsidRPr="00864AC0" w:rsidRDefault="00810B2B" w:rsidP="006D288B">
            <w:pPr>
              <w:pStyle w:val="Table"/>
              <w:jc w:val="both"/>
              <w:rPr>
                <w:sz w:val="16"/>
                <w:lang w:eastAsia="zh-CN"/>
              </w:rPr>
            </w:pPr>
            <w:r>
              <w:rPr>
                <w:sz w:val="16"/>
                <w:lang w:eastAsia="zh-CN"/>
              </w:rPr>
              <w:t>2023.0</w:t>
            </w:r>
            <w:r w:rsidR="00897EF8">
              <w:rPr>
                <w:sz w:val="16"/>
                <w:lang w:eastAsia="zh-CN"/>
              </w:rPr>
              <w:t>8</w:t>
            </w:r>
            <w:r>
              <w:rPr>
                <w:sz w:val="16"/>
                <w:lang w:eastAsia="zh-CN"/>
              </w:rPr>
              <w:t>.</w:t>
            </w:r>
            <w:r w:rsidR="005876CC">
              <w:rPr>
                <w:sz w:val="16"/>
                <w:lang w:eastAsia="zh-CN"/>
              </w:rPr>
              <w:t>22</w:t>
            </w:r>
          </w:p>
        </w:tc>
        <w:tc>
          <w:tcPr>
            <w:tcW w:w="1896" w:type="dxa"/>
            <w:tcBorders>
              <w:top w:val="single" w:sz="6" w:space="0" w:color="auto"/>
              <w:left w:val="single" w:sz="6" w:space="0" w:color="auto"/>
              <w:bottom w:val="single" w:sz="6" w:space="0" w:color="auto"/>
              <w:right w:val="single" w:sz="6" w:space="0" w:color="auto"/>
            </w:tcBorders>
          </w:tcPr>
          <w:p w14:paraId="232CCCB3" w14:textId="1B9FD38A" w:rsidR="00B32DD2" w:rsidRPr="00864AC0" w:rsidRDefault="00897EF8" w:rsidP="006D288B">
            <w:pPr>
              <w:pStyle w:val="Table"/>
              <w:jc w:val="both"/>
              <w:rPr>
                <w:sz w:val="16"/>
                <w:lang w:eastAsia="zh-CN"/>
              </w:rPr>
            </w:pPr>
            <w:r>
              <w:rPr>
                <w:sz w:val="16"/>
                <w:lang w:eastAsia="zh-CN"/>
              </w:rPr>
              <w:t>Yujie OU</w:t>
            </w:r>
          </w:p>
        </w:tc>
        <w:tc>
          <w:tcPr>
            <w:tcW w:w="4167" w:type="dxa"/>
            <w:tcBorders>
              <w:top w:val="single" w:sz="6" w:space="0" w:color="auto"/>
              <w:left w:val="single" w:sz="6" w:space="0" w:color="auto"/>
              <w:bottom w:val="single" w:sz="6" w:space="0" w:color="auto"/>
              <w:right w:val="single" w:sz="6" w:space="0" w:color="auto"/>
            </w:tcBorders>
          </w:tcPr>
          <w:p w14:paraId="232CCCB4" w14:textId="539D7B7A" w:rsidR="00B32DD2" w:rsidRPr="00864AC0" w:rsidRDefault="00810B2B" w:rsidP="006D288B">
            <w:pPr>
              <w:pStyle w:val="Table"/>
              <w:jc w:val="both"/>
              <w:rPr>
                <w:sz w:val="16"/>
                <w:lang w:eastAsia="zh-CN"/>
              </w:rPr>
            </w:pPr>
            <w:r>
              <w:rPr>
                <w:sz w:val="16"/>
                <w:lang w:eastAsia="zh-CN"/>
              </w:rPr>
              <w:t xml:space="preserve">Initial CR version for </w:t>
            </w:r>
            <w:r w:rsidR="00DF7591">
              <w:rPr>
                <w:sz w:val="16"/>
                <w:lang w:eastAsia="zh-CN"/>
              </w:rPr>
              <w:t>battery O2O</w:t>
            </w:r>
            <w:r w:rsidR="00897EF8">
              <w:rPr>
                <w:sz w:val="16"/>
                <w:lang w:eastAsia="zh-CN"/>
              </w:rPr>
              <w:t xml:space="preserve"> </w:t>
            </w:r>
            <w:r w:rsidR="00DF7591">
              <w:rPr>
                <w:sz w:val="16"/>
                <w:lang w:eastAsia="zh-CN"/>
              </w:rPr>
              <w:t>return analysis</w:t>
            </w:r>
          </w:p>
        </w:tc>
      </w:tr>
      <w:tr w:rsidR="00B32DD2" w:rsidRPr="00864AC0" w14:paraId="232CCCBA"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bl>
    <w:p w14:paraId="0237BAAD" w14:textId="0DF70970" w:rsidR="53EB7FE1" w:rsidRDefault="53EB7FE1"/>
    <w:p w14:paraId="232CCCD4" w14:textId="3397F033" w:rsidR="00B32DD2" w:rsidRDefault="00B32DD2" w:rsidP="00B32DD2">
      <w:pPr>
        <w:pStyle w:val="Header"/>
        <w:tabs>
          <w:tab w:val="clear" w:pos="4320"/>
          <w:tab w:val="clear" w:pos="8640"/>
        </w:tabs>
        <w:rPr>
          <w:sz w:val="20"/>
          <w:szCs w:val="20"/>
          <w:lang w:eastAsia="zh-CN"/>
        </w:rPr>
      </w:pPr>
    </w:p>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77777777"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49BC97DF" w:rsidR="00564E20" w:rsidRDefault="00897EF8" w:rsidP="00E17CEE">
            <w:pPr>
              <w:pStyle w:val="Table"/>
              <w:jc w:val="center"/>
              <w:rPr>
                <w:sz w:val="16"/>
                <w:lang w:eastAsia="zh-CN"/>
              </w:rPr>
            </w:pPr>
            <w:r>
              <w:rPr>
                <w:sz w:val="16"/>
                <w:lang w:eastAsia="zh-CN"/>
              </w:rPr>
              <w:t xml:space="preserve">Yujie </w:t>
            </w:r>
            <w:proofErr w:type="spellStart"/>
            <w:r>
              <w:rPr>
                <w:sz w:val="16"/>
                <w:lang w:eastAsia="zh-CN"/>
              </w:rPr>
              <w:t>Ou</w:t>
            </w:r>
            <w:proofErr w:type="spellEnd"/>
          </w:p>
        </w:tc>
        <w:tc>
          <w:tcPr>
            <w:tcW w:w="4860" w:type="dxa"/>
            <w:tcBorders>
              <w:top w:val="single" w:sz="6" w:space="0" w:color="auto"/>
              <w:left w:val="single" w:sz="6" w:space="0" w:color="auto"/>
              <w:bottom w:val="single" w:sz="6" w:space="0" w:color="auto"/>
              <w:right w:val="single" w:sz="6" w:space="0" w:color="auto"/>
            </w:tcBorders>
          </w:tcPr>
          <w:p w14:paraId="397F90FD" w14:textId="1F849C3F" w:rsidR="00564E20" w:rsidRDefault="00810B2B" w:rsidP="00E17CEE">
            <w:pPr>
              <w:pStyle w:val="Table"/>
              <w:jc w:val="center"/>
              <w:rPr>
                <w:sz w:val="16"/>
                <w:lang w:eastAsia="zh-CN"/>
              </w:rPr>
            </w:pPr>
            <w:r>
              <w:rPr>
                <w:sz w:val="16"/>
                <w:lang w:eastAsia="zh-CN"/>
              </w:rPr>
              <w:t>BA</w:t>
            </w: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188B0D81" w:rsidR="00564E20" w:rsidRDefault="00810B2B" w:rsidP="00E17CEE">
            <w:pPr>
              <w:pStyle w:val="Table"/>
              <w:jc w:val="center"/>
              <w:rPr>
                <w:sz w:val="16"/>
                <w:lang w:eastAsia="zh-CN"/>
              </w:rPr>
            </w:pPr>
            <w:r>
              <w:rPr>
                <w:sz w:val="16"/>
                <w:lang w:eastAsia="zh-CN"/>
              </w:rPr>
              <w:t>2023.0</w:t>
            </w:r>
            <w:r w:rsidR="00897EF8">
              <w:rPr>
                <w:sz w:val="16"/>
                <w:lang w:eastAsia="zh-CN"/>
              </w:rPr>
              <w:t>8</w:t>
            </w:r>
            <w:r>
              <w:rPr>
                <w:sz w:val="16"/>
                <w:lang w:eastAsia="zh-CN"/>
              </w:rPr>
              <w:t>.</w:t>
            </w:r>
            <w:r w:rsidR="005876CC">
              <w:rPr>
                <w:sz w:val="16"/>
                <w:lang w:eastAsia="zh-CN"/>
              </w:rPr>
              <w:t>22</w:t>
            </w:r>
          </w:p>
        </w:tc>
      </w:tr>
      <w:tr w:rsidR="00564E20" w:rsidRPr="00864AC0" w14:paraId="629CF84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6A230908"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44BA4450" w14:textId="717D43AC"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6D9A2088" w:rsidR="00564E20" w:rsidRDefault="00564E20" w:rsidP="00E17CEE">
            <w:pPr>
              <w:pStyle w:val="Table"/>
              <w:jc w:val="center"/>
              <w:rPr>
                <w:sz w:val="16"/>
                <w:lang w:eastAsia="zh-CN"/>
              </w:rPr>
            </w:pPr>
          </w:p>
        </w:tc>
      </w:tr>
      <w:tr w:rsidR="00564E20" w:rsidRPr="00864AC0" w14:paraId="63AE232E"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C18B2CF"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38DB9CBC" w:rsidR="00564E20" w:rsidRDefault="00564E20" w:rsidP="00E17CEE">
            <w:pPr>
              <w:pStyle w:val="Table"/>
              <w:jc w:val="center"/>
              <w:rPr>
                <w:sz w:val="16"/>
                <w:lang w:eastAsia="zh-CN"/>
              </w:rPr>
            </w:pPr>
          </w:p>
        </w:tc>
      </w:tr>
      <w:tr w:rsidR="00564E20" w:rsidRPr="00864AC0" w14:paraId="7ABA73F8"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852FA5E"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3A909939" w:rsidR="00564E20" w:rsidRDefault="00564E20" w:rsidP="00E17CEE">
            <w:pPr>
              <w:pStyle w:val="Table"/>
              <w:jc w:val="center"/>
              <w:rPr>
                <w:sz w:val="16"/>
                <w:lang w:eastAsia="zh-CN"/>
              </w:rPr>
            </w:pPr>
          </w:p>
        </w:tc>
      </w:tr>
    </w:tbl>
    <w:p w14:paraId="337B886C" w14:textId="7F55F47F" w:rsidR="53EB7FE1" w:rsidRDefault="53EB7FE1"/>
    <w:p w14:paraId="5D2A44B3" w14:textId="5DB3D868" w:rsidR="00E17CEE" w:rsidRPr="00E17CEE" w:rsidRDefault="00E17CEE" w:rsidP="007E179D">
      <w:pPr>
        <w:pStyle w:val="Header"/>
        <w:numPr>
          <w:ilvl w:val="0"/>
          <w:numId w:val="17"/>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5C535B85" w:rsidR="00B32DD2" w:rsidRPr="006A1248" w:rsidRDefault="006A1248" w:rsidP="38CA3EE6">
      <w:pPr>
        <w:pStyle w:val="Heading2"/>
        <w:rPr>
          <w:i w:val="0"/>
          <w:iCs w:val="0"/>
          <w:color w:val="FF0000"/>
          <w:lang w:eastAsia="zh-CN"/>
        </w:rPr>
      </w:pPr>
      <w:bookmarkStart w:id="10" w:name="_Toc22720925"/>
      <w:bookmarkStart w:id="11" w:name="_Toc27793257"/>
      <w:bookmarkStart w:id="12" w:name="_Toc133229165"/>
      <w:r w:rsidRPr="38CA3EE6">
        <w:rPr>
          <w:i w:val="0"/>
          <w:iCs w:val="0"/>
          <w:color w:val="FF0000"/>
        </w:rPr>
        <w:t>Project Backgrou</w:t>
      </w:r>
      <w:bookmarkEnd w:id="10"/>
      <w:bookmarkEnd w:id="11"/>
      <w:r w:rsidRPr="38CA3EE6">
        <w:rPr>
          <w:i w:val="0"/>
          <w:iCs w:val="0"/>
          <w:color w:val="FF0000"/>
        </w:rPr>
        <w:t>nd</w:t>
      </w:r>
      <w:r w:rsidR="5209D72A" w:rsidRPr="38CA3EE6">
        <w:rPr>
          <w:i w:val="0"/>
          <w:iCs w:val="0"/>
          <w:color w:val="FF0000"/>
        </w:rPr>
        <w:t xml:space="preserve"> </w:t>
      </w:r>
      <w:r w:rsidR="20A8D666" w:rsidRPr="38CA3EE6">
        <w:rPr>
          <w:i w:val="0"/>
          <w:iCs w:val="0"/>
          <w:color w:val="FF0000"/>
        </w:rPr>
        <w:t>(</w:t>
      </w:r>
      <w:r w:rsidR="6BF4BFFD" w:rsidRPr="38CA3EE6">
        <w:rPr>
          <w:i w:val="0"/>
          <w:iCs w:val="0"/>
          <w:color w:val="FF0000"/>
        </w:rPr>
        <w:t>m</w:t>
      </w:r>
      <w:r w:rsidR="20A8D666" w:rsidRPr="38CA3EE6">
        <w:rPr>
          <w:i w:val="0"/>
          <w:iCs w:val="0"/>
          <w:color w:val="FF0000"/>
        </w:rPr>
        <w:t>andatory)</w:t>
      </w:r>
      <w:bookmarkEnd w:id="12"/>
    </w:p>
    <w:p w14:paraId="232CCD0E" w14:textId="77777777" w:rsidR="008311A4" w:rsidRPr="008311A4" w:rsidRDefault="008311A4" w:rsidP="008311A4">
      <w:pPr>
        <w:rPr>
          <w:lang w:eastAsia="zh-CN"/>
        </w:rPr>
      </w:pPr>
    </w:p>
    <w:p w14:paraId="4C7A2184" w14:textId="4D6D2367" w:rsidR="006A1248" w:rsidRDefault="00897EF8" w:rsidP="004F62D9">
      <w:pPr>
        <w:pStyle w:val="BodyText"/>
        <w:numPr>
          <w:ilvl w:val="0"/>
          <w:numId w:val="6"/>
        </w:numPr>
        <w:rPr>
          <w:rFonts w:cs="Arial"/>
          <w:szCs w:val="21"/>
          <w:lang w:eastAsia="zh-CN"/>
        </w:rPr>
      </w:pPr>
      <w:bookmarkStart w:id="13" w:name="_Toc22720926"/>
      <w:bookmarkStart w:id="14" w:name="_Toc27793258"/>
      <w:r>
        <w:rPr>
          <w:rFonts w:cs="Arial"/>
          <w:szCs w:val="21"/>
          <w:lang w:eastAsia="zh-CN"/>
        </w:rPr>
        <w:t xml:space="preserve">Make </w:t>
      </w:r>
      <w:r w:rsidR="006F310B">
        <w:rPr>
          <w:rFonts w:cs="Arial"/>
          <w:szCs w:val="21"/>
          <w:lang w:eastAsia="zh-CN"/>
        </w:rPr>
        <w:t>return related</w:t>
      </w:r>
      <w:r>
        <w:rPr>
          <w:rFonts w:cs="Arial"/>
          <w:szCs w:val="21"/>
          <w:lang w:eastAsia="zh-CN"/>
        </w:rPr>
        <w:t xml:space="preserve"> data from </w:t>
      </w:r>
      <w:r w:rsidR="006F310B">
        <w:rPr>
          <w:rFonts w:cs="Arial"/>
          <w:szCs w:val="21"/>
          <w:lang w:eastAsia="zh-CN"/>
        </w:rPr>
        <w:t>battery O2O</w:t>
      </w:r>
      <w:r>
        <w:rPr>
          <w:rFonts w:cs="Arial"/>
          <w:szCs w:val="21"/>
          <w:lang w:eastAsia="zh-CN"/>
        </w:rPr>
        <w:t xml:space="preserve"> be </w:t>
      </w:r>
      <w:r>
        <w:rPr>
          <w:rFonts w:cs="Arial" w:hint="eastAsia"/>
          <w:szCs w:val="21"/>
          <w:lang w:eastAsia="zh-CN"/>
        </w:rPr>
        <w:t>available</w:t>
      </w:r>
      <w:r>
        <w:rPr>
          <w:rFonts w:cs="Arial"/>
          <w:szCs w:val="21"/>
          <w:lang w:eastAsia="zh-CN"/>
        </w:rPr>
        <w:t xml:space="preserve"> </w:t>
      </w:r>
      <w:r>
        <w:rPr>
          <w:rFonts w:cs="Arial" w:hint="eastAsia"/>
          <w:szCs w:val="21"/>
          <w:lang w:eastAsia="zh-CN"/>
        </w:rPr>
        <w:t>in</w:t>
      </w:r>
      <w:r>
        <w:rPr>
          <w:rFonts w:cs="Arial"/>
          <w:szCs w:val="21"/>
          <w:lang w:eastAsia="zh-CN"/>
        </w:rPr>
        <w:t xml:space="preserve"> </w:t>
      </w:r>
      <w:r w:rsidR="006F310B">
        <w:rPr>
          <w:rFonts w:cs="Arial"/>
          <w:szCs w:val="21"/>
          <w:lang w:eastAsia="zh-CN"/>
        </w:rPr>
        <w:t>BI dashboard</w:t>
      </w:r>
    </w:p>
    <w:p w14:paraId="0464AD08" w14:textId="7911EF45" w:rsidR="006A1248" w:rsidRDefault="00810B2B" w:rsidP="004F62D9">
      <w:pPr>
        <w:pStyle w:val="BodyText"/>
        <w:numPr>
          <w:ilvl w:val="0"/>
          <w:numId w:val="6"/>
        </w:numPr>
        <w:rPr>
          <w:rFonts w:cs="Arial"/>
          <w:szCs w:val="21"/>
          <w:lang w:eastAsia="zh-CN"/>
        </w:rPr>
      </w:pPr>
      <w:r>
        <w:rPr>
          <w:rFonts w:cs="Arial"/>
          <w:szCs w:val="21"/>
          <w:lang w:eastAsia="zh-CN"/>
        </w:rPr>
        <w:t xml:space="preserve">Easy for next step business analysis </w:t>
      </w:r>
      <w:r w:rsidR="00372F14">
        <w:rPr>
          <w:rFonts w:cs="Arial"/>
          <w:szCs w:val="21"/>
          <w:lang w:eastAsia="zh-CN"/>
        </w:rPr>
        <w:t xml:space="preserve">for user </w:t>
      </w:r>
    </w:p>
    <w:p w14:paraId="232CCD14" w14:textId="77777777" w:rsidR="00B32DD2" w:rsidRPr="006506C1" w:rsidRDefault="00B32DD2" w:rsidP="00B32DD2">
      <w:pPr>
        <w:pStyle w:val="BodyText"/>
        <w:spacing w:line="360" w:lineRule="auto"/>
        <w:ind w:right="198" w:firstLineChars="200" w:firstLine="400"/>
        <w:rPr>
          <w:sz w:val="20"/>
          <w:szCs w:val="20"/>
          <w:lang w:eastAsia="zh-CN"/>
        </w:rPr>
      </w:pPr>
    </w:p>
    <w:p w14:paraId="7FB4CC3D" w14:textId="060C6C9F" w:rsidR="005E1096" w:rsidRPr="005E1096" w:rsidRDefault="005E1096" w:rsidP="38CA3EE6">
      <w:pPr>
        <w:pStyle w:val="Heading2"/>
        <w:rPr>
          <w:i w:val="0"/>
          <w:iCs w:val="0"/>
          <w:color w:val="FF0000"/>
        </w:rPr>
      </w:pPr>
      <w:bookmarkStart w:id="15" w:name="_Toc133229166"/>
      <w:r w:rsidRPr="38CA3EE6">
        <w:rPr>
          <w:i w:val="0"/>
          <w:iCs w:val="0"/>
          <w:color w:val="FF0000"/>
        </w:rPr>
        <w:t xml:space="preserve">Project </w:t>
      </w:r>
      <w:r w:rsidR="006A1248" w:rsidRPr="38CA3EE6">
        <w:rPr>
          <w:i w:val="0"/>
          <w:iCs w:val="0"/>
          <w:color w:val="FF0000"/>
        </w:rPr>
        <w:t>Scope</w:t>
      </w:r>
      <w:r w:rsidR="10BF6AFC" w:rsidRPr="38CA3EE6">
        <w:rPr>
          <w:i w:val="0"/>
          <w:iCs w:val="0"/>
          <w:color w:val="FF0000"/>
        </w:rPr>
        <w:t xml:space="preserve"> </w:t>
      </w:r>
      <w:bookmarkEnd w:id="15"/>
      <w:r w:rsidR="10BF6AFC" w:rsidRPr="38CA3EE6">
        <w:rPr>
          <w:i w:val="0"/>
          <w:iCs w:val="0"/>
          <w:color w:val="FF0000"/>
        </w:rPr>
        <w:t>(mandatory)</w:t>
      </w:r>
    </w:p>
    <w:bookmarkEnd w:id="13"/>
    <w:bookmarkEnd w:id="14"/>
    <w:p w14:paraId="232CCD16" w14:textId="206EC01A" w:rsidR="001B37E2" w:rsidRDefault="001B37E2" w:rsidP="001B37E2">
      <w:pPr>
        <w:rPr>
          <w:lang w:eastAsia="zh-CN"/>
        </w:rPr>
      </w:pPr>
    </w:p>
    <w:p w14:paraId="1B0B98C0" w14:textId="6EF3F41E" w:rsidR="006A1248" w:rsidRPr="00544306" w:rsidRDefault="006F310B" w:rsidP="004F62D9">
      <w:pPr>
        <w:pStyle w:val="BodyText"/>
        <w:numPr>
          <w:ilvl w:val="0"/>
          <w:numId w:val="7"/>
        </w:numPr>
        <w:rPr>
          <w:rFonts w:cs="Arial"/>
          <w:szCs w:val="21"/>
          <w:lang w:eastAsia="zh-CN"/>
        </w:rPr>
      </w:pPr>
      <w:r>
        <w:rPr>
          <w:rFonts w:cs="Arial"/>
          <w:szCs w:val="21"/>
          <w:lang w:eastAsia="zh-CN"/>
        </w:rPr>
        <w:t>1</w:t>
      </w:r>
      <w:r w:rsidR="00810B2B">
        <w:rPr>
          <w:rFonts w:cs="Arial"/>
          <w:szCs w:val="21"/>
          <w:lang w:eastAsia="zh-CN"/>
        </w:rPr>
        <w:t xml:space="preserve"> </w:t>
      </w:r>
      <w:r w:rsidR="00897EF8">
        <w:rPr>
          <w:rFonts w:cs="Arial"/>
          <w:szCs w:val="21"/>
          <w:lang w:eastAsia="zh-CN"/>
        </w:rPr>
        <w:t>new table</w:t>
      </w:r>
      <w:r w:rsidR="00810B2B">
        <w:rPr>
          <w:rFonts w:cs="Arial"/>
          <w:szCs w:val="21"/>
          <w:lang w:eastAsia="zh-CN"/>
        </w:rPr>
        <w:t xml:space="preserve"> </w:t>
      </w:r>
      <w:r w:rsidR="00897EF8">
        <w:rPr>
          <w:rFonts w:cs="Arial"/>
          <w:szCs w:val="21"/>
          <w:lang w:eastAsia="zh-CN"/>
        </w:rPr>
        <w:t>added</w:t>
      </w:r>
      <w:r w:rsidR="00810B2B">
        <w:rPr>
          <w:rFonts w:cs="Arial"/>
          <w:szCs w:val="21"/>
          <w:lang w:eastAsia="zh-CN"/>
        </w:rPr>
        <w:t xml:space="preserve"> in current </w:t>
      </w:r>
      <w:r>
        <w:rPr>
          <w:rFonts w:cs="Arial"/>
          <w:szCs w:val="21"/>
          <w:lang w:eastAsia="zh-CN"/>
        </w:rPr>
        <w:t>workshop battery O2O return</w:t>
      </w:r>
      <w:r w:rsidR="00810B2B">
        <w:rPr>
          <w:rFonts w:cs="Arial"/>
          <w:szCs w:val="21"/>
          <w:lang w:eastAsia="zh-CN"/>
        </w:rPr>
        <w:t xml:space="preserve"> data</w:t>
      </w:r>
      <w:r w:rsidR="006A1248" w:rsidRPr="00544306">
        <w:rPr>
          <w:rFonts w:cs="Arial"/>
          <w:szCs w:val="21"/>
          <w:lang w:eastAsia="zh-CN"/>
        </w:rPr>
        <w:t>.</w:t>
      </w:r>
    </w:p>
    <w:p w14:paraId="23054692" w14:textId="7309A2A8" w:rsidR="005E1096" w:rsidRDefault="00810B2B" w:rsidP="004F62D9">
      <w:pPr>
        <w:pStyle w:val="BodyText"/>
        <w:numPr>
          <w:ilvl w:val="0"/>
          <w:numId w:val="7"/>
        </w:numPr>
        <w:rPr>
          <w:rFonts w:cs="Arial"/>
          <w:szCs w:val="21"/>
          <w:lang w:eastAsia="zh-CN"/>
        </w:rPr>
      </w:pPr>
      <w:r>
        <w:rPr>
          <w:rFonts w:cs="Arial"/>
          <w:szCs w:val="21"/>
          <w:lang w:eastAsia="zh-CN"/>
        </w:rPr>
        <w:t>No other function added</w:t>
      </w:r>
      <w:r w:rsidR="005E1096" w:rsidRPr="00544306">
        <w:rPr>
          <w:rFonts w:cs="Arial"/>
          <w:szCs w:val="21"/>
          <w:lang w:eastAsia="zh-CN"/>
        </w:rPr>
        <w:t>.</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38CA3EE6">
        <w:rPr>
          <w:i w:val="0"/>
          <w:iCs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38CA3EE6">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38CA3EE6">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6B55ECF5" w:rsidR="00AF518D" w:rsidRPr="00E105DB" w:rsidRDefault="00AF518D" w:rsidP="38CA3EE6">
            <w:pPr>
              <w:pStyle w:val="TableBody"/>
              <w:rPr>
                <w:rFonts w:ascii="Arial" w:hAnsi="Arial" w:cs="Arial"/>
                <w:i/>
                <w:iCs/>
              </w:rPr>
            </w:pPr>
            <w:r w:rsidRPr="38CA3EE6">
              <w:rPr>
                <w:rFonts w:ascii="Arial" w:hAnsi="Arial" w:cs="Arial"/>
                <w:i/>
                <w:iCs/>
              </w:rPr>
              <w:t xml:space="preserve">Business Requirements Document. The document </w:t>
            </w:r>
            <w:r w:rsidR="6A84C36D" w:rsidRPr="38CA3EE6">
              <w:rPr>
                <w:rFonts w:ascii="Arial" w:hAnsi="Arial" w:cs="Arial"/>
                <w:i/>
                <w:iCs/>
              </w:rPr>
              <w:t>records</w:t>
            </w:r>
            <w:r w:rsidRPr="38CA3EE6">
              <w:rPr>
                <w:rFonts w:ascii="Arial" w:hAnsi="Arial" w:cs="Arial"/>
                <w:i/>
                <w:iCs/>
              </w:rPr>
              <w:t xml:space="preserve"> changes in work activities and work practices, usually including the introduction of </w:t>
            </w:r>
            <w:r w:rsidR="562030AC" w:rsidRPr="38CA3EE6">
              <w:rPr>
                <w:rFonts w:ascii="Arial" w:hAnsi="Arial" w:cs="Arial"/>
                <w:i/>
                <w:iCs/>
              </w:rPr>
              <w:t>the latest information</w:t>
            </w:r>
            <w:r w:rsidRPr="38CA3EE6">
              <w:rPr>
                <w:rFonts w:ascii="Arial" w:hAnsi="Arial" w:cs="Arial"/>
                <w:i/>
                <w:iCs/>
              </w:rPr>
              <w:t xml:space="preserve"> systems and/or services, to help the organization achieve its aims and objectives.</w:t>
            </w:r>
          </w:p>
        </w:tc>
      </w:tr>
      <w:tr w:rsidR="00AF518D" w:rsidRPr="00E105DB" w14:paraId="4DC74B54" w14:textId="77777777" w:rsidTr="38CA3EE6">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1103A5FA" w:rsidR="00AF518D" w:rsidRPr="005E1096" w:rsidRDefault="005E1096" w:rsidP="4EC9A95F">
      <w:pPr>
        <w:pStyle w:val="Heading2"/>
        <w:rPr>
          <w:i w:val="0"/>
          <w:iCs w:val="0"/>
          <w:color w:val="FF0000"/>
        </w:rPr>
      </w:pPr>
      <w:bookmarkStart w:id="22" w:name="_Toc133229169"/>
      <w:r w:rsidRPr="4EC9A95F">
        <w:rPr>
          <w:i w:val="0"/>
          <w:iCs w:val="0"/>
          <w:color w:val="FF0000"/>
        </w:rPr>
        <w:t xml:space="preserve">Affected </w:t>
      </w:r>
      <w:r w:rsidR="00360817" w:rsidRPr="4EC9A95F">
        <w:rPr>
          <w:i w:val="0"/>
          <w:iCs w:val="0"/>
          <w:color w:val="FF0000"/>
        </w:rPr>
        <w:t xml:space="preserve">Functional </w:t>
      </w:r>
      <w:r w:rsidRPr="4EC9A95F">
        <w:rPr>
          <w:i w:val="0"/>
          <w:iCs w:val="0"/>
          <w:color w:val="FF0000"/>
        </w:rPr>
        <w:t>Areas</w:t>
      </w:r>
      <w:r w:rsidR="3340AE3E" w:rsidRPr="4EC9A95F">
        <w:rPr>
          <w:i w:val="0"/>
          <w:iCs w:val="0"/>
          <w:color w:val="FF0000"/>
        </w:rPr>
        <w:t xml:space="preserve"> </w:t>
      </w:r>
      <w:bookmarkEnd w:id="22"/>
      <w:r w:rsidR="3340AE3E" w:rsidRPr="4EC9A95F">
        <w:rPr>
          <w:i w:val="0"/>
          <w:iCs w:val="0"/>
          <w:color w:val="FF0000"/>
        </w:rPr>
        <w:t>(mandatory)</w:t>
      </w:r>
    </w:p>
    <w:p w14:paraId="5B7D641F" w14:textId="272BBB98" w:rsidR="005E1096" w:rsidRDefault="00AD077A" w:rsidP="00AF518D">
      <w:r>
        <w:t xml:space="preserve">The following table is a checklist indicating areas that are or are not affected by this </w:t>
      </w:r>
      <w:r w:rsidR="00164BFB">
        <w:t>p</w:t>
      </w:r>
      <w:r>
        <w:t>roject. Note that</w:t>
      </w:r>
      <w:r w:rsidR="00272731">
        <w:t xml:space="preserve"> </w:t>
      </w:r>
      <w:r w:rsidR="00272731" w:rsidRPr="38CA3EE6">
        <w:rPr>
          <w:lang w:eastAsia="zh-CN"/>
        </w:rPr>
        <w:t>“Area</w:t>
      </w:r>
      <w:r w:rsidR="003F4D91" w:rsidRPr="38CA3EE6">
        <w:rPr>
          <w:lang w:eastAsia="zh-CN"/>
        </w:rPr>
        <w:t>s</w:t>
      </w:r>
      <w:r w:rsidR="00272731" w:rsidRPr="38CA3EE6">
        <w:rPr>
          <w:lang w:eastAsia="zh-CN"/>
        </w:rPr>
        <w:t>” and</w:t>
      </w:r>
      <w:r>
        <w:t xml:space="preserve"> </w:t>
      </w:r>
      <w:r w:rsidR="00272731">
        <w:t>“</w:t>
      </w:r>
      <w:r>
        <w:t>Considerations</w:t>
      </w:r>
      <w:r w:rsidR="00272731">
        <w:t>”</w:t>
      </w:r>
      <w:r>
        <w:t xml:space="preserve"> </w:t>
      </w:r>
      <w:r w:rsidR="00272731">
        <w:t>are</w:t>
      </w:r>
      <w:r>
        <w:t xml:space="preserve"> not </w:t>
      </w:r>
      <w:r w:rsidR="7751F035">
        <w:t>all-inclusive but</w:t>
      </w:r>
      <w:r>
        <w:t xml:space="preserve"> </w:t>
      </w:r>
      <w:r w:rsidR="082A0FC7">
        <w:t>are</w:t>
      </w:r>
      <w:r>
        <w:t xml:space="preserve"> meant to elicit dialog between different teams and groups.</w:t>
      </w:r>
    </w:p>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r w:rsidRPr="00272731">
        <w:rPr>
          <w:rFonts w:ascii="Arial" w:hAnsi="Arial" w:cs="Arial"/>
          <w:i/>
        </w:rPr>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3488"/>
        <w:gridCol w:w="1246"/>
        <w:gridCol w:w="2239"/>
      </w:tblGrid>
      <w:tr w:rsidR="00AD077A" w:rsidRPr="00272731" w14:paraId="7B28E410" w14:textId="77777777" w:rsidTr="4EC9A95F">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C04220" w:rsidRPr="00272731" w14:paraId="3E52BD1D" w14:textId="77777777" w:rsidTr="4EC9A95F">
        <w:trPr>
          <w:trHeight w:val="1070"/>
        </w:trPr>
        <w:tc>
          <w:tcPr>
            <w:tcW w:w="960" w:type="pct"/>
          </w:tcPr>
          <w:p w14:paraId="6AC22D20" w14:textId="62E1AF63" w:rsidR="00C04220" w:rsidRPr="00323AE4" w:rsidRDefault="005876CC" w:rsidP="4EC9A95F">
            <w:pPr>
              <w:spacing w:line="259" w:lineRule="auto"/>
              <w:rPr>
                <w:rFonts w:cs="Arial"/>
                <w:i/>
                <w:iCs/>
                <w:sz w:val="20"/>
                <w:szCs w:val="20"/>
              </w:rPr>
            </w:pPr>
            <w:r>
              <w:rPr>
                <w:rFonts w:cs="Arial"/>
                <w:i/>
                <w:iCs/>
                <w:sz w:val="20"/>
                <w:szCs w:val="20"/>
              </w:rPr>
              <w:t>Workshop</w:t>
            </w:r>
          </w:p>
        </w:tc>
        <w:tc>
          <w:tcPr>
            <w:tcW w:w="2021" w:type="pct"/>
          </w:tcPr>
          <w:p w14:paraId="2E35314B" w14:textId="179211FE" w:rsidR="00C04220" w:rsidRPr="00323AE4" w:rsidRDefault="00C04220" w:rsidP="4EC9A95F">
            <w:pPr>
              <w:pStyle w:val="TableBullet1"/>
              <w:numPr>
                <w:ilvl w:val="0"/>
                <w:numId w:val="0"/>
              </w:numPr>
              <w:rPr>
                <w:rFonts w:cs="Arial"/>
                <w:i/>
                <w:iCs/>
              </w:rPr>
            </w:pPr>
            <w:r w:rsidRPr="4EC9A95F">
              <w:rPr>
                <w:rFonts w:cs="Arial"/>
                <w:i/>
                <w:iCs/>
              </w:rPr>
              <w:t xml:space="preserve">Are changes needed in </w:t>
            </w:r>
            <w:r w:rsidR="005876CC">
              <w:rPr>
                <w:rFonts w:cs="Arial"/>
                <w:i/>
                <w:iCs/>
              </w:rPr>
              <w:t>Workshop</w:t>
            </w:r>
            <w:r w:rsidRPr="4EC9A95F">
              <w:rPr>
                <w:rFonts w:cs="Arial"/>
                <w:i/>
                <w:iCs/>
              </w:rPr>
              <w:t xml:space="preserve"> </w:t>
            </w:r>
          </w:p>
          <w:p w14:paraId="1FF8E4B4" w14:textId="4B9D9723" w:rsidR="00810B2B" w:rsidRPr="00897EF8" w:rsidRDefault="005876CC" w:rsidP="00897EF8">
            <w:pPr>
              <w:pStyle w:val="ListParagraph"/>
              <w:numPr>
                <w:ilvl w:val="0"/>
                <w:numId w:val="1"/>
              </w:numPr>
              <w:rPr>
                <w:i/>
                <w:iCs/>
                <w:szCs w:val="21"/>
              </w:rPr>
            </w:pPr>
            <w:r>
              <w:rPr>
                <w:i/>
                <w:iCs/>
                <w:szCs w:val="21"/>
              </w:rPr>
              <w:t>Add Battery O2O return order related info</w:t>
            </w:r>
          </w:p>
        </w:tc>
        <w:tc>
          <w:tcPr>
            <w:tcW w:w="722" w:type="pct"/>
          </w:tcPr>
          <w:p w14:paraId="2A6A7E2C"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52771AFA" w14:textId="73AE92E6" w:rsidR="00C04220" w:rsidRPr="00272731" w:rsidRDefault="00810B2B" w:rsidP="003A624A">
            <w:pPr>
              <w:pStyle w:val="TableBody"/>
              <w:ind w:left="880" w:hanging="440"/>
              <w:rPr>
                <w:rFonts w:ascii="Arial" w:hAnsi="Arial" w:cs="Arial"/>
                <w:szCs w:val="20"/>
              </w:rPr>
            </w:pPr>
            <w:r>
              <w:rPr>
                <w:rFonts w:ascii="Arial" w:hAnsi="Arial" w:cs="Arial"/>
                <w:szCs w:val="20"/>
              </w:rPr>
              <w:t>New added</w:t>
            </w:r>
          </w:p>
        </w:tc>
      </w:tr>
      <w:tr w:rsidR="00C04220" w:rsidRPr="00272731" w14:paraId="0D3C5BAC" w14:textId="77777777" w:rsidTr="4EC9A95F">
        <w:tc>
          <w:tcPr>
            <w:tcW w:w="960" w:type="pct"/>
          </w:tcPr>
          <w:p w14:paraId="072DE8A4" w14:textId="3AD08A2E" w:rsidR="00C04220" w:rsidRPr="00323AE4" w:rsidRDefault="00C04220" w:rsidP="4EC9A95F">
            <w:pPr>
              <w:pStyle w:val="TableBody"/>
              <w:rPr>
                <w:rFonts w:ascii="Arial" w:hAnsi="Arial" w:cs="Arial"/>
                <w:i/>
                <w:iCs/>
              </w:rPr>
            </w:pPr>
          </w:p>
        </w:tc>
        <w:tc>
          <w:tcPr>
            <w:tcW w:w="2021" w:type="pct"/>
          </w:tcPr>
          <w:p w14:paraId="213CF063" w14:textId="50F8EA5D" w:rsidR="00C04220" w:rsidRPr="00323AE4" w:rsidRDefault="00C04220" w:rsidP="4EC9A95F">
            <w:pPr>
              <w:pStyle w:val="ListParagraph"/>
              <w:rPr>
                <w:rFonts w:cs="Arial"/>
                <w:i/>
                <w:iCs/>
              </w:rPr>
            </w:pPr>
          </w:p>
        </w:tc>
        <w:tc>
          <w:tcPr>
            <w:tcW w:w="722" w:type="pct"/>
          </w:tcPr>
          <w:p w14:paraId="39DECF52"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3C44FF6" w14:textId="77777777" w:rsidR="00C04220" w:rsidRPr="00272731" w:rsidRDefault="00C04220" w:rsidP="003A624A">
            <w:pPr>
              <w:pStyle w:val="TableBody"/>
              <w:ind w:left="880" w:hanging="440"/>
              <w:rPr>
                <w:rFonts w:ascii="Arial" w:hAnsi="Arial" w:cs="Arial"/>
                <w:szCs w:val="20"/>
              </w:rPr>
            </w:pPr>
          </w:p>
        </w:tc>
      </w:tr>
      <w:tr w:rsidR="00C04220" w:rsidRPr="00272731" w14:paraId="6276F18E" w14:textId="77777777" w:rsidTr="4EC9A95F">
        <w:tc>
          <w:tcPr>
            <w:tcW w:w="960" w:type="pct"/>
          </w:tcPr>
          <w:p w14:paraId="5CC6E947" w14:textId="269FBFFC" w:rsidR="00C04220" w:rsidRPr="00323AE4" w:rsidRDefault="00C04220" w:rsidP="00AD077A">
            <w:pPr>
              <w:pStyle w:val="TableBody"/>
              <w:rPr>
                <w:rFonts w:ascii="Arial" w:hAnsi="Arial" w:cs="Arial"/>
                <w:i/>
                <w:szCs w:val="20"/>
              </w:rPr>
            </w:pPr>
          </w:p>
        </w:tc>
        <w:tc>
          <w:tcPr>
            <w:tcW w:w="2021" w:type="pct"/>
          </w:tcPr>
          <w:p w14:paraId="55F03D88" w14:textId="67B50578" w:rsidR="00C04220" w:rsidRPr="00323AE4" w:rsidRDefault="00C04220" w:rsidP="00AD077A">
            <w:pPr>
              <w:pStyle w:val="TableBody"/>
              <w:rPr>
                <w:rFonts w:ascii="Arial" w:hAnsi="Arial" w:cs="Arial"/>
                <w:i/>
                <w:szCs w:val="20"/>
              </w:rPr>
            </w:pPr>
          </w:p>
        </w:tc>
        <w:tc>
          <w:tcPr>
            <w:tcW w:w="722" w:type="pct"/>
          </w:tcPr>
          <w:p w14:paraId="7C756418"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E8DD6D1" w14:textId="77777777" w:rsidR="00C04220" w:rsidRPr="00272731" w:rsidRDefault="00C04220" w:rsidP="003A624A">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4" w:name="_Toc133229170"/>
      <w:r w:rsidRPr="4EC9A95F">
        <w:rPr>
          <w:i w:val="0"/>
          <w:iCs w:val="0"/>
        </w:rPr>
        <w:t xml:space="preserve">Detailed </w:t>
      </w:r>
      <w:r w:rsidR="00B32DD2" w:rsidRPr="4EC9A95F">
        <w:rPr>
          <w:i w:val="0"/>
          <w:iCs w:val="0"/>
        </w:rPr>
        <w:t>Functional Requirements</w:t>
      </w:r>
      <w:bookmarkEnd w:id="20"/>
      <w:bookmarkEnd w:id="21"/>
      <w:bookmarkEnd w:id="24"/>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1C8D0E5B" w14:textId="4DA67D9F" w:rsidR="00AF518D" w:rsidRDefault="00954F25" w:rsidP="4EC9A95F">
      <w:pPr>
        <w:pStyle w:val="Heading3"/>
        <w:rPr>
          <w:color w:val="FF0000"/>
        </w:rPr>
      </w:pPr>
      <w:bookmarkStart w:id="25" w:name="_Toc133229171"/>
      <w:r w:rsidRPr="4EC9A95F">
        <w:rPr>
          <w:color w:val="FF0000"/>
          <w:lang w:eastAsia="zh-CN"/>
        </w:rPr>
        <w:t>I</w:t>
      </w:r>
      <w:r w:rsidRPr="4EC9A95F">
        <w:rPr>
          <w:color w:val="FF0000"/>
        </w:rPr>
        <w:t>ndicator</w:t>
      </w:r>
      <w:r w:rsidR="00087E8A" w:rsidRPr="4EC9A95F">
        <w:rPr>
          <w:color w:val="FF0000"/>
        </w:rPr>
        <w:t xml:space="preserve"> List </w:t>
      </w:r>
      <w:r w:rsidR="00953C5B" w:rsidRPr="4EC9A95F">
        <w:rPr>
          <w:color w:val="FF0000"/>
        </w:rPr>
        <w:t>a</w:t>
      </w:r>
      <w:r w:rsidR="00087E8A" w:rsidRPr="4EC9A95F">
        <w:rPr>
          <w:color w:val="FF0000"/>
        </w:rPr>
        <w:t>nd Definition</w:t>
      </w:r>
      <w:r w:rsidR="60BD5794" w:rsidRPr="4EC9A95F">
        <w:rPr>
          <w:color w:val="FF0000"/>
        </w:rPr>
        <w:t xml:space="preserve"> </w:t>
      </w:r>
      <w:bookmarkEnd w:id="25"/>
      <w:r w:rsidR="60BD5794" w:rsidRPr="4EC9A95F">
        <w:rPr>
          <w:color w:val="FF0000"/>
        </w:rPr>
        <w:t>(mandatory)</w:t>
      </w:r>
    </w:p>
    <w:p w14:paraId="326DAD70" w14:textId="0A99C126" w:rsidR="00087E8A" w:rsidRDefault="00087E8A" w:rsidP="00087E8A">
      <w:r>
        <w:t xml:space="preserve">The following table lists all </w:t>
      </w:r>
      <w:r w:rsidR="00953C5B">
        <w:t>required indicators</w:t>
      </w:r>
      <w:r>
        <w:t xml:space="preserve"> and corresponding definitions</w:t>
      </w:r>
      <w:r w:rsidR="008873A0">
        <w:t xml:space="preserve"> and dimensions</w:t>
      </w:r>
      <w:r>
        <w:t xml:space="preserve"> that meet business requirements</w:t>
      </w:r>
      <w:r w:rsidR="00323AE4">
        <w:t xml:space="preserve">. </w:t>
      </w:r>
      <w:r w:rsidR="438120FB" w:rsidRPr="53EB7FE1">
        <w:rPr>
          <w:b/>
          <w:bCs/>
          <w:u w:val="single"/>
        </w:rPr>
        <w:t xml:space="preserve">If need table change, that goes to </w:t>
      </w:r>
      <w:proofErr w:type="gramStart"/>
      <w:r w:rsidR="438120FB" w:rsidRPr="53EB7FE1">
        <w:rPr>
          <w:b/>
          <w:bCs/>
          <w:u w:val="single"/>
        </w:rPr>
        <w:t>Data  model</w:t>
      </w:r>
      <w:proofErr w:type="gramEnd"/>
      <w:r w:rsidR="438120FB" w:rsidRPr="53EB7FE1">
        <w:rPr>
          <w:b/>
          <w:bCs/>
          <w:u w:val="single"/>
        </w:rPr>
        <w:t xml:space="preserve"> change, if not, changes can be </w:t>
      </w:r>
      <w:r w:rsidR="0226062D" w:rsidRPr="53EB7FE1">
        <w:rPr>
          <w:b/>
          <w:bCs/>
          <w:u w:val="single"/>
        </w:rPr>
        <w:t>implemented in analytic layers (</w:t>
      </w:r>
      <w:proofErr w:type="spellStart"/>
      <w:r w:rsidR="0226062D" w:rsidRPr="53EB7FE1">
        <w:rPr>
          <w:b/>
          <w:bCs/>
          <w:u w:val="single"/>
        </w:rPr>
        <w:t>eg</w:t>
      </w:r>
      <w:proofErr w:type="spellEnd"/>
      <w:r w:rsidR="0226062D" w:rsidRPr="53EB7FE1">
        <w:rPr>
          <w:b/>
          <w:bCs/>
          <w:u w:val="single"/>
        </w:rPr>
        <w:t>: BI report).</w:t>
      </w:r>
    </w:p>
    <w:p w14:paraId="5FEF22A2" w14:textId="02743FFB" w:rsidR="00323AE4" w:rsidRPr="00323AE4" w:rsidRDefault="00323AE4" w:rsidP="00323AE4">
      <w:pPr>
        <w:pStyle w:val="Caption"/>
        <w:keepNext/>
        <w:ind w:left="440" w:hanging="440"/>
        <w:jc w:val="center"/>
        <w:rPr>
          <w:rFonts w:ascii="Arial" w:hAnsi="Arial" w:cs="Arial"/>
          <w:i/>
          <w:color w:val="000000" w:themeColor="text1"/>
        </w:rPr>
      </w:pPr>
      <w:r w:rsidRPr="00323AE4">
        <w:rPr>
          <w:rFonts w:ascii="Arial" w:hAnsi="Arial" w:cs="Arial"/>
          <w:i/>
        </w:rPr>
        <w:t>Table 3.</w:t>
      </w:r>
      <w:r w:rsidRPr="00323AE4">
        <w:rPr>
          <w:rFonts w:ascii="Arial" w:hAnsi="Arial" w:cs="Arial"/>
          <w:i/>
          <w:color w:val="000000" w:themeColor="text1"/>
        </w:rPr>
        <w:t xml:space="preserve"> </w:t>
      </w:r>
      <w:r w:rsidRPr="00323AE4">
        <w:rPr>
          <w:rFonts w:ascii="Arial" w:hAnsi="Arial" w:cs="Arial"/>
          <w:i/>
        </w:rPr>
        <w:t xml:space="preserve">List And Definition of </w:t>
      </w:r>
      <w:r w:rsidR="0009634A">
        <w:rPr>
          <w:rFonts w:ascii="Arial" w:hAnsi="Arial" w:cs="Arial"/>
          <w:i/>
        </w:rPr>
        <w:t>Indicators</w:t>
      </w:r>
    </w:p>
    <w:p w14:paraId="73A82468" w14:textId="3BB72FAF" w:rsidR="00087E8A" w:rsidRDefault="005876CC" w:rsidP="00AF518D">
      <w:r>
        <w:object w:dxaOrig="1508" w:dyaOrig="983" w14:anchorId="7DAD2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55pt;height:49pt" o:ole="">
            <v:imagedata r:id="rId13" o:title=""/>
          </v:shape>
          <o:OLEObject Type="Embed" ProgID="Excel.Sheet.12" ShapeID="_x0000_i1030" DrawAspect="Icon" ObjectID="_1754232881" r:id="rId14"/>
        </w:object>
      </w:r>
    </w:p>
    <w:p w14:paraId="2C6902A2" w14:textId="59298D6F" w:rsidR="00087E8A" w:rsidRDefault="00087E8A" w:rsidP="00AF518D"/>
    <w:p w14:paraId="4EFB1867" w14:textId="6594D9EC" w:rsidR="45E48036" w:rsidRDefault="4B0E0DD5" w:rsidP="53EB7FE1">
      <w:pPr>
        <w:pStyle w:val="Heading3"/>
        <w:spacing w:line="259" w:lineRule="auto"/>
        <w:rPr>
          <w:color w:val="FF0000"/>
        </w:rPr>
      </w:pPr>
      <w:r w:rsidRPr="53EB7FE1">
        <w:rPr>
          <w:color w:val="FF0000"/>
        </w:rPr>
        <w:t xml:space="preserve">Data </w:t>
      </w:r>
      <w:r w:rsidR="45E48036" w:rsidRPr="53EB7FE1">
        <w:rPr>
          <w:color w:val="FF0000"/>
        </w:rPr>
        <w:t>Model</w:t>
      </w:r>
      <w:r w:rsidR="071CA001" w:rsidRPr="53EB7FE1">
        <w:rPr>
          <w:color w:val="FF0000"/>
        </w:rPr>
        <w:t xml:space="preserve"> (mandatory if need table change)</w:t>
      </w:r>
    </w:p>
    <w:p w14:paraId="3F018A80" w14:textId="12D6DFB8" w:rsidR="00810B2B" w:rsidRDefault="005876CC" w:rsidP="000D500A">
      <w:pPr>
        <w:pStyle w:val="BodyText"/>
        <w:keepNext/>
      </w:pPr>
      <w:r>
        <w:t>1</w:t>
      </w:r>
      <w:r w:rsidR="00810B2B">
        <w:t xml:space="preserve"> </w:t>
      </w:r>
      <w:proofErr w:type="gramStart"/>
      <w:r w:rsidR="00897EF8">
        <w:t>tables</w:t>
      </w:r>
      <w:proofErr w:type="gramEnd"/>
      <w:r w:rsidR="00810B2B">
        <w:t xml:space="preserve"> </w:t>
      </w:r>
      <w:r w:rsidR="00897EF8">
        <w:t>need to</w:t>
      </w:r>
      <w:r w:rsidR="00810B2B">
        <w:t xml:space="preserve"> be added</w:t>
      </w:r>
      <w:r w:rsidR="00897EF8">
        <w:t xml:space="preserve">, </w:t>
      </w:r>
      <w:r>
        <w:t>1</w:t>
      </w:r>
      <w:r w:rsidR="00897EF8">
        <w:t xml:space="preserve"> </w:t>
      </w:r>
      <w:r w:rsidR="00897EF8">
        <w:rPr>
          <w:rFonts w:hint="eastAsia"/>
          <w:lang w:eastAsia="zh-CN"/>
        </w:rPr>
        <w:t>existed</w:t>
      </w:r>
      <w:r w:rsidR="00897EF8">
        <w:t xml:space="preserve"> </w:t>
      </w:r>
      <w:r w:rsidR="00897EF8">
        <w:rPr>
          <w:rFonts w:hint="eastAsia"/>
          <w:lang w:eastAsia="zh-CN"/>
        </w:rPr>
        <w:t>tables</w:t>
      </w:r>
      <w:r w:rsidR="00897EF8">
        <w:t xml:space="preserve"> </w:t>
      </w:r>
      <w:r w:rsidR="00897EF8">
        <w:rPr>
          <w:rFonts w:hint="eastAsia"/>
          <w:lang w:eastAsia="zh-CN"/>
        </w:rPr>
        <w:t>need</w:t>
      </w:r>
      <w:r w:rsidR="00897EF8">
        <w:t xml:space="preserve"> to be changed</w:t>
      </w:r>
    </w:p>
    <w:tbl>
      <w:tblPr>
        <w:tblW w:w="4829" w:type="dxa"/>
        <w:tblLook w:val="04A0" w:firstRow="1" w:lastRow="0" w:firstColumn="1" w:lastColumn="0" w:noHBand="0" w:noVBand="1"/>
      </w:tblPr>
      <w:tblGrid>
        <w:gridCol w:w="960"/>
        <w:gridCol w:w="2810"/>
        <w:gridCol w:w="1409"/>
      </w:tblGrid>
      <w:tr w:rsidR="005876CC" w:rsidRPr="005876CC" w14:paraId="0F1DF3A2" w14:textId="77777777" w:rsidTr="005876CC">
        <w:trPr>
          <w:trHeight w:val="290"/>
        </w:trPr>
        <w:tc>
          <w:tcPr>
            <w:tcW w:w="960" w:type="dxa"/>
            <w:tcBorders>
              <w:top w:val="nil"/>
              <w:left w:val="nil"/>
              <w:bottom w:val="nil"/>
              <w:right w:val="nil"/>
            </w:tcBorders>
            <w:shd w:val="clear" w:color="auto" w:fill="auto"/>
            <w:noWrap/>
            <w:vAlign w:val="bottom"/>
            <w:hideMark/>
          </w:tcPr>
          <w:p w14:paraId="5AAA2F63" w14:textId="77777777" w:rsidR="005876CC" w:rsidRPr="005876CC" w:rsidRDefault="005876CC" w:rsidP="005876CC">
            <w:pPr>
              <w:rPr>
                <w:rFonts w:ascii="Calibri" w:eastAsia="Times New Roman" w:hAnsi="Calibri" w:cs="Calibri"/>
                <w:color w:val="000000"/>
                <w:szCs w:val="22"/>
                <w:lang w:eastAsia="zh-CN"/>
              </w:rPr>
            </w:pPr>
            <w:r w:rsidRPr="005876CC">
              <w:rPr>
                <w:rFonts w:ascii="Calibri" w:eastAsia="Times New Roman" w:hAnsi="Calibri" w:cs="Calibri"/>
                <w:color w:val="000000"/>
                <w:szCs w:val="22"/>
                <w:lang w:eastAsia="zh-CN"/>
              </w:rPr>
              <w:t>No.</w:t>
            </w:r>
          </w:p>
        </w:tc>
        <w:tc>
          <w:tcPr>
            <w:tcW w:w="2460" w:type="dxa"/>
            <w:tcBorders>
              <w:top w:val="nil"/>
              <w:left w:val="nil"/>
              <w:bottom w:val="nil"/>
              <w:right w:val="nil"/>
            </w:tcBorders>
            <w:shd w:val="clear" w:color="auto" w:fill="auto"/>
            <w:noWrap/>
            <w:vAlign w:val="bottom"/>
            <w:hideMark/>
          </w:tcPr>
          <w:p w14:paraId="4DE8DAC8" w14:textId="77777777" w:rsidR="005876CC" w:rsidRPr="005876CC" w:rsidRDefault="005876CC" w:rsidP="005876CC">
            <w:pPr>
              <w:rPr>
                <w:rFonts w:ascii="Calibri" w:eastAsia="Times New Roman" w:hAnsi="Calibri" w:cs="Calibri"/>
                <w:color w:val="000000"/>
                <w:szCs w:val="22"/>
                <w:lang w:eastAsia="zh-CN"/>
              </w:rPr>
            </w:pPr>
            <w:proofErr w:type="spellStart"/>
            <w:r w:rsidRPr="005876CC">
              <w:rPr>
                <w:rFonts w:ascii="Calibri" w:eastAsia="Times New Roman" w:hAnsi="Calibri" w:cs="Calibri"/>
                <w:color w:val="000000"/>
                <w:szCs w:val="22"/>
                <w:lang w:eastAsia="zh-CN"/>
              </w:rPr>
              <w:t>table_name</w:t>
            </w:r>
            <w:proofErr w:type="spellEnd"/>
          </w:p>
        </w:tc>
        <w:tc>
          <w:tcPr>
            <w:tcW w:w="1409" w:type="dxa"/>
            <w:tcBorders>
              <w:top w:val="nil"/>
              <w:left w:val="nil"/>
              <w:bottom w:val="nil"/>
              <w:right w:val="nil"/>
            </w:tcBorders>
            <w:shd w:val="clear" w:color="auto" w:fill="auto"/>
            <w:noWrap/>
            <w:vAlign w:val="bottom"/>
            <w:hideMark/>
          </w:tcPr>
          <w:p w14:paraId="791E011F" w14:textId="77777777" w:rsidR="005876CC" w:rsidRPr="005876CC" w:rsidRDefault="005876CC" w:rsidP="005876CC">
            <w:pPr>
              <w:rPr>
                <w:rFonts w:ascii="Calibri" w:eastAsia="Times New Roman" w:hAnsi="Calibri" w:cs="Calibri"/>
                <w:color w:val="000000"/>
                <w:szCs w:val="22"/>
                <w:lang w:eastAsia="zh-CN"/>
              </w:rPr>
            </w:pPr>
            <w:proofErr w:type="spellStart"/>
            <w:r w:rsidRPr="005876CC">
              <w:rPr>
                <w:rFonts w:ascii="Calibri" w:eastAsia="Times New Roman" w:hAnsi="Calibri" w:cs="Calibri"/>
                <w:color w:val="000000"/>
                <w:szCs w:val="22"/>
                <w:lang w:eastAsia="zh-CN"/>
              </w:rPr>
              <w:t>is_new_table</w:t>
            </w:r>
            <w:proofErr w:type="spellEnd"/>
          </w:p>
        </w:tc>
      </w:tr>
      <w:tr w:rsidR="005876CC" w:rsidRPr="005876CC" w14:paraId="2017EFFE" w14:textId="77777777" w:rsidTr="005876CC">
        <w:trPr>
          <w:trHeight w:val="290"/>
        </w:trPr>
        <w:tc>
          <w:tcPr>
            <w:tcW w:w="960" w:type="dxa"/>
            <w:tcBorders>
              <w:top w:val="nil"/>
              <w:left w:val="nil"/>
              <w:bottom w:val="nil"/>
              <w:right w:val="nil"/>
            </w:tcBorders>
            <w:shd w:val="clear" w:color="auto" w:fill="auto"/>
            <w:noWrap/>
            <w:vAlign w:val="bottom"/>
            <w:hideMark/>
          </w:tcPr>
          <w:p w14:paraId="0B183A96" w14:textId="77777777" w:rsidR="005876CC" w:rsidRPr="005876CC" w:rsidRDefault="005876CC" w:rsidP="005876CC">
            <w:pPr>
              <w:jc w:val="right"/>
              <w:rPr>
                <w:rFonts w:ascii="Calibri" w:eastAsia="Times New Roman" w:hAnsi="Calibri" w:cs="Calibri"/>
                <w:color w:val="000000"/>
                <w:szCs w:val="22"/>
                <w:lang w:eastAsia="zh-CN"/>
              </w:rPr>
            </w:pPr>
            <w:r w:rsidRPr="005876CC">
              <w:rPr>
                <w:rFonts w:ascii="Calibri" w:eastAsia="Times New Roman" w:hAnsi="Calibri" w:cs="Calibri"/>
                <w:color w:val="000000"/>
                <w:szCs w:val="22"/>
                <w:lang w:eastAsia="zh-CN"/>
              </w:rPr>
              <w:t>1</w:t>
            </w:r>
          </w:p>
        </w:tc>
        <w:tc>
          <w:tcPr>
            <w:tcW w:w="2460" w:type="dxa"/>
            <w:tcBorders>
              <w:top w:val="nil"/>
              <w:left w:val="nil"/>
              <w:bottom w:val="nil"/>
              <w:right w:val="nil"/>
            </w:tcBorders>
            <w:shd w:val="clear" w:color="auto" w:fill="auto"/>
            <w:noWrap/>
            <w:vAlign w:val="bottom"/>
            <w:hideMark/>
          </w:tcPr>
          <w:p w14:paraId="3B8C50D4" w14:textId="40785C50" w:rsidR="005876CC" w:rsidRPr="005876CC" w:rsidRDefault="005876CC" w:rsidP="005876CC">
            <w:pPr>
              <w:rPr>
                <w:rFonts w:ascii="Calibri" w:eastAsia="Times New Roman" w:hAnsi="Calibri" w:cs="Calibri"/>
                <w:color w:val="000000"/>
                <w:szCs w:val="22"/>
                <w:lang w:eastAsia="zh-CN"/>
              </w:rPr>
            </w:pPr>
            <w:r w:rsidRPr="005876CC">
              <w:rPr>
                <w:rFonts w:ascii="Calibri" w:eastAsia="Times New Roman" w:hAnsi="Calibri" w:cs="Calibri"/>
                <w:color w:val="000000"/>
                <w:szCs w:val="22"/>
                <w:lang w:eastAsia="zh-CN"/>
              </w:rPr>
              <w:t>battery_o2o_return_</w:t>
            </w:r>
            <w:r>
              <w:rPr>
                <w:rFonts w:ascii="Calibri" w:eastAsia="Times New Roman" w:hAnsi="Calibri" w:cs="Calibri"/>
                <w:color w:val="000000"/>
                <w:szCs w:val="22"/>
                <w:lang w:eastAsia="zh-CN"/>
              </w:rPr>
              <w:t>analysis</w:t>
            </w:r>
          </w:p>
        </w:tc>
        <w:tc>
          <w:tcPr>
            <w:tcW w:w="1409" w:type="dxa"/>
            <w:tcBorders>
              <w:top w:val="nil"/>
              <w:left w:val="nil"/>
              <w:bottom w:val="nil"/>
              <w:right w:val="nil"/>
            </w:tcBorders>
            <w:shd w:val="clear" w:color="auto" w:fill="auto"/>
            <w:noWrap/>
            <w:vAlign w:val="bottom"/>
            <w:hideMark/>
          </w:tcPr>
          <w:p w14:paraId="1105A1AC" w14:textId="77777777" w:rsidR="005876CC" w:rsidRPr="005876CC" w:rsidRDefault="005876CC" w:rsidP="005876CC">
            <w:pPr>
              <w:rPr>
                <w:rFonts w:ascii="Calibri" w:eastAsia="Times New Roman" w:hAnsi="Calibri" w:cs="Calibri"/>
                <w:color w:val="000000"/>
                <w:szCs w:val="22"/>
                <w:lang w:eastAsia="zh-CN"/>
              </w:rPr>
            </w:pPr>
            <w:r w:rsidRPr="005876CC">
              <w:rPr>
                <w:rFonts w:ascii="Calibri" w:eastAsia="Times New Roman" w:hAnsi="Calibri" w:cs="Calibri"/>
                <w:color w:val="000000"/>
                <w:szCs w:val="22"/>
                <w:lang w:eastAsia="zh-CN"/>
              </w:rPr>
              <w:t>Yes</w:t>
            </w:r>
          </w:p>
        </w:tc>
      </w:tr>
      <w:tr w:rsidR="005876CC" w:rsidRPr="005876CC" w14:paraId="7993AA37" w14:textId="77777777" w:rsidTr="005876CC">
        <w:trPr>
          <w:trHeight w:val="290"/>
        </w:trPr>
        <w:tc>
          <w:tcPr>
            <w:tcW w:w="960" w:type="dxa"/>
            <w:tcBorders>
              <w:top w:val="nil"/>
              <w:left w:val="nil"/>
              <w:bottom w:val="nil"/>
              <w:right w:val="nil"/>
            </w:tcBorders>
            <w:shd w:val="clear" w:color="auto" w:fill="auto"/>
            <w:noWrap/>
            <w:vAlign w:val="bottom"/>
          </w:tcPr>
          <w:p w14:paraId="515EB911" w14:textId="78E1C63B" w:rsidR="005876CC" w:rsidRPr="005876CC" w:rsidRDefault="005876CC" w:rsidP="005876CC">
            <w:pPr>
              <w:jc w:val="right"/>
              <w:rPr>
                <w:rFonts w:ascii="Calibri" w:eastAsia="Times New Roman" w:hAnsi="Calibri" w:cs="Calibri"/>
                <w:color w:val="000000"/>
                <w:szCs w:val="22"/>
                <w:lang w:eastAsia="zh-CN"/>
              </w:rPr>
            </w:pPr>
          </w:p>
        </w:tc>
        <w:tc>
          <w:tcPr>
            <w:tcW w:w="2460" w:type="dxa"/>
            <w:tcBorders>
              <w:top w:val="nil"/>
              <w:left w:val="nil"/>
              <w:bottom w:val="nil"/>
              <w:right w:val="nil"/>
            </w:tcBorders>
            <w:shd w:val="clear" w:color="auto" w:fill="auto"/>
            <w:noWrap/>
            <w:vAlign w:val="bottom"/>
          </w:tcPr>
          <w:p w14:paraId="39EE9A31" w14:textId="6B1AA967" w:rsidR="005876CC" w:rsidRPr="005876CC" w:rsidRDefault="005876CC" w:rsidP="005876CC">
            <w:pPr>
              <w:rPr>
                <w:rFonts w:ascii="Calibri" w:eastAsia="Times New Roman" w:hAnsi="Calibri" w:cs="Calibri"/>
                <w:color w:val="000000"/>
                <w:szCs w:val="22"/>
                <w:lang w:eastAsia="zh-CN"/>
              </w:rPr>
            </w:pPr>
          </w:p>
        </w:tc>
        <w:tc>
          <w:tcPr>
            <w:tcW w:w="1409" w:type="dxa"/>
            <w:tcBorders>
              <w:top w:val="nil"/>
              <w:left w:val="nil"/>
              <w:bottom w:val="nil"/>
              <w:right w:val="nil"/>
            </w:tcBorders>
            <w:shd w:val="clear" w:color="auto" w:fill="auto"/>
            <w:noWrap/>
            <w:vAlign w:val="bottom"/>
          </w:tcPr>
          <w:p w14:paraId="119E1B8D" w14:textId="143FB54B" w:rsidR="005876CC" w:rsidRPr="005876CC" w:rsidRDefault="005876CC" w:rsidP="005876CC">
            <w:pPr>
              <w:rPr>
                <w:rFonts w:ascii="Calibri" w:eastAsia="Times New Roman" w:hAnsi="Calibri" w:cs="Calibri"/>
                <w:color w:val="000000"/>
                <w:szCs w:val="22"/>
                <w:lang w:eastAsia="zh-CN"/>
              </w:rPr>
            </w:pPr>
          </w:p>
        </w:tc>
      </w:tr>
    </w:tbl>
    <w:p w14:paraId="213E5CDD" w14:textId="58515E39" w:rsidR="00810B2B" w:rsidRDefault="00810B2B" w:rsidP="000D500A">
      <w:pPr>
        <w:pStyle w:val="BodyText"/>
        <w:keepNext/>
      </w:pPr>
    </w:p>
    <w:p w14:paraId="5D5CC21C" w14:textId="3AA389FF" w:rsidR="0009634A" w:rsidRPr="0009634A" w:rsidRDefault="0009634A" w:rsidP="4EC9A95F">
      <w:pPr>
        <w:pStyle w:val="Heading4"/>
        <w:rPr>
          <w:color w:val="FF0000"/>
        </w:rPr>
      </w:pPr>
      <w:bookmarkStart w:id="26" w:name="_Toc133229173"/>
      <w:r w:rsidRPr="4EC9A95F">
        <w:rPr>
          <w:color w:val="FF0000"/>
          <w:sz w:val="24"/>
          <w:szCs w:val="24"/>
        </w:rPr>
        <w:t>Define &lt; Table Name &gt;</w:t>
      </w:r>
      <w:r w:rsidR="0E3811C4" w:rsidRPr="4EC9A95F">
        <w:rPr>
          <w:color w:val="FF0000"/>
          <w:sz w:val="24"/>
          <w:szCs w:val="24"/>
        </w:rPr>
        <w:t xml:space="preserve"> </w:t>
      </w:r>
      <w:bookmarkEnd w:id="26"/>
      <w:r w:rsidR="0E3811C4" w:rsidRPr="4EC9A95F">
        <w:rPr>
          <w:color w:val="FF0000"/>
          <w:sz w:val="24"/>
          <w:szCs w:val="24"/>
        </w:rPr>
        <w:t>(mandatory)</w:t>
      </w:r>
    </w:p>
    <w:p w14:paraId="68423C08" w14:textId="0D127ECA" w:rsidR="0009634A" w:rsidRDefault="0009634A" w:rsidP="000D500A">
      <w:pPr>
        <w:pStyle w:val="BodyText"/>
        <w:keepNext/>
        <w:rPr>
          <w:szCs w:val="22"/>
        </w:rPr>
      </w:pPr>
      <w:r w:rsidRPr="0009634A">
        <w:rPr>
          <w:szCs w:val="22"/>
        </w:rPr>
        <w:t>The required table structure is as follows</w:t>
      </w:r>
      <w:r>
        <w:rPr>
          <w:szCs w:val="22"/>
        </w:rPr>
        <w:t>:</w:t>
      </w:r>
    </w:p>
    <w:p w14:paraId="0461DACB" w14:textId="77777777" w:rsidR="00B834AE" w:rsidRDefault="00B834AE" w:rsidP="00897EF8">
      <w:pPr>
        <w:rPr>
          <w:b/>
          <w:bCs/>
        </w:rPr>
      </w:pPr>
    </w:p>
    <w:p w14:paraId="1C1EFFA7" w14:textId="22D74DB9" w:rsidR="00897EF8" w:rsidRDefault="00897EF8" w:rsidP="00897EF8">
      <w:pPr>
        <w:rPr>
          <w:b/>
          <w:bCs/>
        </w:rPr>
      </w:pPr>
      <w:r>
        <w:rPr>
          <w:b/>
          <w:bCs/>
        </w:rPr>
        <w:t>Please check</w:t>
      </w:r>
      <w:r w:rsidRPr="00897EF8">
        <w:rPr>
          <w:b/>
          <w:bCs/>
        </w:rPr>
        <w:t xml:space="preserve"> Appendix 1 - &lt;Source to Target (Template)&gt;</w:t>
      </w:r>
    </w:p>
    <w:p w14:paraId="38CD6CA7" w14:textId="639A8A8D" w:rsidR="00B834AE" w:rsidRPr="00897EF8" w:rsidRDefault="005876CC" w:rsidP="00897EF8">
      <w:pPr>
        <w:rPr>
          <w:b/>
          <w:bCs/>
        </w:rPr>
      </w:pPr>
      <w:r>
        <w:object w:dxaOrig="1508" w:dyaOrig="983" w14:anchorId="38E5D148">
          <v:shape id="_x0000_i1034" type="#_x0000_t75" style="width:75.55pt;height:49pt" o:ole="">
            <v:imagedata r:id="rId13" o:title=""/>
          </v:shape>
          <o:OLEObject Type="Embed" ProgID="Excel.Sheet.12" ShapeID="_x0000_i1034" DrawAspect="Icon" ObjectID="_1754232882" r:id="rId15"/>
        </w:object>
      </w:r>
    </w:p>
    <w:p w14:paraId="07D9CD68" w14:textId="54ACBAE6" w:rsidR="0009634A" w:rsidRDefault="0009634A" w:rsidP="000D500A">
      <w:pPr>
        <w:pStyle w:val="BodyText"/>
        <w:keepNext/>
        <w:rPr>
          <w:szCs w:val="22"/>
        </w:rPr>
      </w:pPr>
    </w:p>
    <w:p w14:paraId="28ED28DA" w14:textId="649C2CAC" w:rsidR="0009634A" w:rsidRDefault="0009634A" w:rsidP="4EC9A95F">
      <w:pPr>
        <w:pStyle w:val="Heading4"/>
        <w:rPr>
          <w:color w:val="FF0000"/>
        </w:rPr>
      </w:pPr>
      <w:bookmarkStart w:id="27" w:name="_Toc133229174"/>
      <w:r w:rsidRPr="4EC9A95F">
        <w:rPr>
          <w:color w:val="FF0000"/>
          <w:sz w:val="24"/>
          <w:szCs w:val="24"/>
        </w:rPr>
        <w:t>Populate</w:t>
      </w:r>
      <w:r w:rsidRPr="4EC9A95F">
        <w:rPr>
          <w:color w:val="FF0000"/>
        </w:rPr>
        <w:t xml:space="preserve"> </w:t>
      </w:r>
      <w:r w:rsidRPr="4EC9A95F">
        <w:rPr>
          <w:color w:val="FF0000"/>
          <w:sz w:val="24"/>
          <w:szCs w:val="24"/>
        </w:rPr>
        <w:t>&lt; Table Name &gt;</w:t>
      </w:r>
      <w:r w:rsidR="0B0FE536" w:rsidRPr="4EC9A95F">
        <w:rPr>
          <w:color w:val="FF0000"/>
          <w:sz w:val="24"/>
          <w:szCs w:val="24"/>
        </w:rPr>
        <w:t xml:space="preserve"> </w:t>
      </w:r>
      <w:bookmarkEnd w:id="27"/>
      <w:r w:rsidR="0B0FE536" w:rsidRPr="4EC9A95F">
        <w:rPr>
          <w:color w:val="FF0000"/>
          <w:sz w:val="24"/>
          <w:szCs w:val="24"/>
        </w:rPr>
        <w:t>(mandatory)</w:t>
      </w:r>
    </w:p>
    <w:p w14:paraId="380C9719" w14:textId="49B99225" w:rsidR="001E035D" w:rsidRPr="00A22033" w:rsidRDefault="0B0FE536" w:rsidP="000D500A">
      <w:pPr>
        <w:pStyle w:val="BodyText"/>
        <w:keepNext/>
      </w:pPr>
      <w:r>
        <w:t>If table has many columns, can be attached</w:t>
      </w:r>
      <w:r w:rsidR="004C0269">
        <w:t xml:space="preserve"> in the </w:t>
      </w:r>
      <w:r w:rsidR="00621AFB">
        <w:t>Appendix 1 - &lt;Source to Target (Template)</w:t>
      </w:r>
      <w:r w:rsidR="00054711">
        <w:t>&gt;.</w:t>
      </w:r>
      <w:r w:rsidR="001E035D">
        <w:t xml:space="preserve"> </w:t>
      </w:r>
    </w:p>
    <w:p w14:paraId="7E9694D1" w14:textId="77777777" w:rsidR="00B834AE" w:rsidRDefault="00B834AE" w:rsidP="53EB7FE1">
      <w:pPr>
        <w:rPr>
          <w:b/>
          <w:bCs/>
        </w:rPr>
      </w:pPr>
    </w:p>
    <w:p w14:paraId="4BFB545F" w14:textId="5B69A2C7" w:rsidR="002205EE" w:rsidRPr="00897EF8" w:rsidRDefault="00897EF8" w:rsidP="53EB7FE1">
      <w:pPr>
        <w:rPr>
          <w:b/>
          <w:bCs/>
        </w:rPr>
      </w:pPr>
      <w:r>
        <w:rPr>
          <w:b/>
          <w:bCs/>
        </w:rPr>
        <w:t>Please check</w:t>
      </w:r>
      <w:r w:rsidRPr="00897EF8">
        <w:rPr>
          <w:b/>
          <w:bCs/>
        </w:rPr>
        <w:t xml:space="preserve"> Appendix 1 - &lt;Source to Target (Template)&gt;</w:t>
      </w:r>
    </w:p>
    <w:p w14:paraId="73615244" w14:textId="64035724" w:rsidR="00B87B3C" w:rsidRDefault="005876CC" w:rsidP="00AF518D">
      <w:r>
        <w:object w:dxaOrig="1508" w:dyaOrig="983" w14:anchorId="44D6157E">
          <v:shape id="_x0000_i1036" type="#_x0000_t75" style="width:75.55pt;height:49pt" o:ole="">
            <v:imagedata r:id="rId13" o:title=""/>
          </v:shape>
          <o:OLEObject Type="Embed" ProgID="Excel.Sheet.12" ShapeID="_x0000_i1036" DrawAspect="Icon" ObjectID="_1754232883" r:id="rId16"/>
        </w:object>
      </w:r>
    </w:p>
    <w:p w14:paraId="232CD5EF" w14:textId="5CE95ECE" w:rsidR="00956450" w:rsidRDefault="00956450" w:rsidP="00956450">
      <w:pPr>
        <w:rPr>
          <w:sz w:val="20"/>
          <w:szCs w:val="20"/>
          <w:lang w:eastAsia="zh-CN"/>
        </w:rPr>
      </w:pPr>
    </w:p>
    <w:p w14:paraId="232CE6A9" w14:textId="4C7DE108" w:rsidR="00B32DD2" w:rsidRDefault="00B32DD2" w:rsidP="00B32DD2">
      <w:pPr>
        <w:pStyle w:val="Heading1"/>
        <w:tabs>
          <w:tab w:val="num" w:pos="792"/>
        </w:tabs>
        <w:rPr>
          <w:iCs/>
        </w:rPr>
      </w:pPr>
      <w:bookmarkStart w:id="28" w:name="_Toc22720943"/>
      <w:bookmarkStart w:id="29" w:name="_Toc27793274"/>
      <w:bookmarkStart w:id="30" w:name="_Toc312410920"/>
      <w:bookmarkStart w:id="31" w:name="_Toc133229176"/>
      <w:r>
        <w:rPr>
          <w:iCs/>
        </w:rPr>
        <w:t>Non-functional Requirements</w:t>
      </w:r>
      <w:bookmarkEnd w:id="28"/>
      <w:bookmarkEnd w:id="29"/>
      <w:bookmarkEnd w:id="30"/>
      <w:bookmarkEnd w:id="31"/>
    </w:p>
    <w:p w14:paraId="41B3E356" w14:textId="24DC5AF0" w:rsidR="00493681" w:rsidRDefault="00493681" w:rsidP="00A42AEB">
      <w:r>
        <w:t xml:space="preserve">This section addresses non-functional requirements not associated with specific business functions but that must be met for project success. </w:t>
      </w:r>
    </w:p>
    <w:p w14:paraId="349972D8" w14:textId="25906218" w:rsidR="00810B2B" w:rsidRPr="00810B2B" w:rsidRDefault="00810B2B" w:rsidP="00810B2B">
      <w:pPr>
        <w:pStyle w:val="ListParagraph"/>
        <w:numPr>
          <w:ilvl w:val="0"/>
          <w:numId w:val="18"/>
        </w:numPr>
        <w:rPr>
          <w:color w:val="FF0000"/>
        </w:rPr>
      </w:pPr>
      <w:r w:rsidRPr="00810B2B">
        <w:rPr>
          <w:color w:val="FF0000"/>
        </w:rPr>
        <w:t xml:space="preserve">Sync with </w:t>
      </w:r>
      <w:r w:rsidR="005876CC">
        <w:rPr>
          <w:rFonts w:hint="eastAsia"/>
          <w:color w:val="FF0000"/>
        </w:rPr>
        <w:t>battery</w:t>
      </w:r>
      <w:r w:rsidR="005876CC">
        <w:rPr>
          <w:color w:val="FF0000"/>
        </w:rPr>
        <w:t xml:space="preserve"> O2O </w:t>
      </w:r>
      <w:r w:rsidRPr="00810B2B">
        <w:rPr>
          <w:color w:val="FF0000"/>
        </w:rPr>
        <w:t>data and refresh daily</w:t>
      </w:r>
    </w:p>
    <w:p w14:paraId="3ABF30AD" w14:textId="4AC95082" w:rsidR="53EB7FE1" w:rsidRDefault="53EB7FE1" w:rsidP="53EB7FE1"/>
    <w:p w14:paraId="7E47623D" w14:textId="01F5E18A" w:rsidR="0008212F" w:rsidRDefault="0008212F" w:rsidP="0008212F">
      <w:pPr>
        <w:pStyle w:val="Heading2"/>
        <w:rPr>
          <w:lang w:eastAsia="zh-CN"/>
        </w:rPr>
      </w:pPr>
      <w:bookmarkStart w:id="32" w:name="_Toc133229177"/>
      <w:bookmarkStart w:id="33" w:name="_Toc291673138"/>
      <w:bookmarkStart w:id="34" w:name="_Toc22720944"/>
      <w:bookmarkStart w:id="35" w:name="_Toc27793275"/>
      <w:bookmarkStart w:id="36" w:name="_Toc22720951"/>
      <w:r w:rsidRPr="0008212F">
        <w:rPr>
          <w:i w:val="0"/>
          <w:lang w:eastAsia="zh-CN"/>
        </w:rPr>
        <w:t>Non-functional Affected Areas</w:t>
      </w:r>
      <w:bookmarkEnd w:id="32"/>
    </w:p>
    <w:p w14:paraId="0D95CD9B" w14:textId="350B4A01" w:rsidR="0008212F" w:rsidRDefault="0008212F" w:rsidP="0008212F">
      <w:r>
        <w:t xml:space="preserve">The following tables delineate </w:t>
      </w:r>
      <w:proofErr w:type="gramStart"/>
      <w:r>
        <w:t>whether or not</w:t>
      </w:r>
      <w:proofErr w:type="gramEnd"/>
      <w:r>
        <w:t xml:space="preserve"> specific non-functional areas relating </w:t>
      </w:r>
      <w:r w:rsidR="77C868B9">
        <w:t>to are</w:t>
      </w:r>
      <w:r>
        <w:t>/are not impacted by the implementation of this project.</w:t>
      </w:r>
    </w:p>
    <w:p w14:paraId="6861478E" w14:textId="3679E5CC" w:rsidR="0008212F" w:rsidRPr="0008212F" w:rsidDel="00280532" w:rsidRDefault="0008212F" w:rsidP="0008212F">
      <w:pPr>
        <w:pStyle w:val="Caption"/>
        <w:jc w:val="center"/>
        <w:rPr>
          <w:rFonts w:ascii="Arial" w:hAnsi="Arial" w:cs="Arial"/>
          <w:i/>
        </w:rPr>
      </w:pPr>
      <w:bookmarkStart w:id="37" w:name="_Toc434586625"/>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37"/>
      <w:r w:rsidRPr="0008212F">
        <w:rPr>
          <w:rFonts w:ascii="Arial" w:hAnsi="Arial" w:cs="Arial"/>
          <w:i/>
        </w:rPr>
        <w:t>Affected Non-functional Considerations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xml:space="preserve">** Note:  To be addressed with </w:t>
            </w:r>
            <w:proofErr w:type="gramStart"/>
            <w:r w:rsidRPr="00B22900">
              <w:rPr>
                <w:rFonts w:ascii="Arial" w:hAnsi="Arial" w:cs="Arial"/>
                <w:i/>
                <w:sz w:val="18"/>
              </w:rPr>
              <w:t>the  Architect</w:t>
            </w:r>
            <w:proofErr w:type="gramEnd"/>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38" w:name="_Toc133229178"/>
      <w:r>
        <w:rPr>
          <w:i w:val="0"/>
        </w:rPr>
        <w:t>Performance Requirements</w:t>
      </w:r>
      <w:bookmarkEnd w:id="38"/>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39" w:name="_Toc133229179"/>
      <w:r w:rsidRPr="00461FBA">
        <w:rPr>
          <w:i w:val="0"/>
        </w:rPr>
        <w:t>Usability Requirements</w:t>
      </w:r>
      <w:bookmarkEnd w:id="39"/>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173ABEF7" w:rsidR="00493681" w:rsidRPr="00493681" w:rsidRDefault="00493681" w:rsidP="53EB7FE1">
      <w:pPr>
        <w:pStyle w:val="Heading2"/>
        <w:rPr>
          <w:i w:val="0"/>
          <w:iCs w:val="0"/>
          <w:color w:val="FF0000"/>
        </w:rPr>
      </w:pPr>
      <w:bookmarkStart w:id="40" w:name="_Toc133229180"/>
      <w:r w:rsidRPr="53EB7FE1">
        <w:rPr>
          <w:i w:val="0"/>
          <w:iCs w:val="0"/>
          <w:color w:val="FF0000"/>
        </w:rPr>
        <w:t>Security Requirements</w:t>
      </w:r>
      <w:r w:rsidR="64D93A23" w:rsidRPr="53EB7FE1">
        <w:rPr>
          <w:i w:val="0"/>
          <w:iCs w:val="0"/>
          <w:color w:val="FF0000"/>
        </w:rPr>
        <w:t xml:space="preserve"> (mandatory)</w:t>
      </w:r>
      <w:bookmarkEnd w:id="40"/>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3"/>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3"/>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3"/>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3"/>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lastRenderedPageBreak/>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78"/>
        <w:gridCol w:w="2812"/>
        <w:gridCol w:w="1471"/>
        <w:gridCol w:w="1079"/>
        <w:gridCol w:w="1078"/>
        <w:gridCol w:w="1155"/>
      </w:tblGrid>
      <w:tr w:rsidR="00B61DF7" w:rsidRPr="007861A1" w14:paraId="1E0929CF" w14:textId="77777777" w:rsidTr="005876CC">
        <w:trPr>
          <w:trHeight w:val="1097"/>
        </w:trPr>
        <w:tc>
          <w:tcPr>
            <w:tcW w:w="1178" w:type="dxa"/>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t>Business Object</w:t>
            </w:r>
          </w:p>
        </w:tc>
        <w:tc>
          <w:tcPr>
            <w:tcW w:w="2812" w:type="dxa"/>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1471" w:type="dxa"/>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1079" w:type="dxa"/>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1078" w:type="dxa"/>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1155" w:type="dxa"/>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7861A1" w:rsidRPr="007861A1" w14:paraId="2E72C6FF" w14:textId="77777777" w:rsidTr="005876CC">
        <w:trPr>
          <w:trHeight w:val="229"/>
        </w:trPr>
        <w:tc>
          <w:tcPr>
            <w:tcW w:w="1178" w:type="dxa"/>
            <w:shd w:val="clear" w:color="auto" w:fill="auto"/>
            <w:tcMar>
              <w:top w:w="72" w:type="dxa"/>
              <w:left w:w="144" w:type="dxa"/>
              <w:bottom w:w="72" w:type="dxa"/>
              <w:right w:w="144" w:type="dxa"/>
            </w:tcMar>
            <w:hideMark/>
          </w:tcPr>
          <w:p w14:paraId="60959A4D" w14:textId="00702AF0" w:rsidR="007861A1" w:rsidRPr="007861A1" w:rsidRDefault="005876CC" w:rsidP="00F6674D">
            <w:pPr>
              <w:rPr>
                <w:rFonts w:cs="Arial"/>
                <w:i/>
                <w:sz w:val="20"/>
                <w:szCs w:val="20"/>
              </w:rPr>
            </w:pPr>
            <w:r>
              <w:rPr>
                <w:rFonts w:cs="Arial"/>
                <w:i/>
                <w:sz w:val="20"/>
                <w:szCs w:val="20"/>
              </w:rPr>
              <w:t>Return Order Analysis</w:t>
            </w:r>
          </w:p>
        </w:tc>
        <w:tc>
          <w:tcPr>
            <w:tcW w:w="2812" w:type="dxa"/>
            <w:shd w:val="clear" w:color="auto" w:fill="auto"/>
            <w:tcMar>
              <w:top w:w="72" w:type="dxa"/>
              <w:left w:w="144" w:type="dxa"/>
              <w:bottom w:w="72" w:type="dxa"/>
              <w:right w:w="144" w:type="dxa"/>
            </w:tcMar>
            <w:hideMark/>
          </w:tcPr>
          <w:p w14:paraId="530143E1" w14:textId="77777777" w:rsidR="005876CC" w:rsidRPr="005876CC" w:rsidRDefault="005876CC" w:rsidP="005876CC">
            <w:pPr>
              <w:rPr>
                <w:rFonts w:cs="Arial"/>
                <w:i/>
                <w:sz w:val="20"/>
                <w:szCs w:val="20"/>
              </w:rPr>
            </w:pPr>
            <w:r w:rsidRPr="005876CC">
              <w:rPr>
                <w:rFonts w:cs="Arial"/>
                <w:i/>
                <w:sz w:val="20"/>
                <w:szCs w:val="20"/>
              </w:rPr>
              <w:t>ID</w:t>
            </w:r>
          </w:p>
          <w:p w14:paraId="7295E8A6" w14:textId="77777777" w:rsidR="005876CC" w:rsidRPr="005876CC" w:rsidRDefault="005876CC" w:rsidP="005876CC">
            <w:pPr>
              <w:rPr>
                <w:rFonts w:cs="Arial"/>
                <w:i/>
                <w:sz w:val="20"/>
                <w:szCs w:val="20"/>
              </w:rPr>
            </w:pPr>
            <w:r w:rsidRPr="005876CC">
              <w:rPr>
                <w:rFonts w:cs="Arial"/>
                <w:i/>
                <w:sz w:val="20"/>
                <w:szCs w:val="20"/>
              </w:rPr>
              <w:t>year</w:t>
            </w:r>
          </w:p>
          <w:p w14:paraId="7C0B274E" w14:textId="77777777" w:rsidR="005876CC" w:rsidRPr="005876CC" w:rsidRDefault="005876CC" w:rsidP="005876CC">
            <w:pPr>
              <w:rPr>
                <w:rFonts w:cs="Arial"/>
                <w:i/>
                <w:sz w:val="20"/>
                <w:szCs w:val="20"/>
              </w:rPr>
            </w:pPr>
            <w:r w:rsidRPr="005876CC">
              <w:rPr>
                <w:rFonts w:cs="Arial"/>
                <w:i/>
                <w:sz w:val="20"/>
                <w:szCs w:val="20"/>
              </w:rPr>
              <w:t>month</w:t>
            </w:r>
          </w:p>
          <w:p w14:paraId="52EFD70B" w14:textId="77777777" w:rsidR="005876CC" w:rsidRPr="005876CC" w:rsidRDefault="005876CC" w:rsidP="005876CC">
            <w:pPr>
              <w:rPr>
                <w:rFonts w:cs="Arial"/>
                <w:i/>
                <w:sz w:val="20"/>
                <w:szCs w:val="20"/>
              </w:rPr>
            </w:pPr>
            <w:r w:rsidRPr="005876CC">
              <w:rPr>
                <w:rFonts w:cs="Arial"/>
                <w:i/>
                <w:sz w:val="20"/>
                <w:szCs w:val="20"/>
              </w:rPr>
              <w:t>week</w:t>
            </w:r>
          </w:p>
          <w:p w14:paraId="561996A3" w14:textId="77777777" w:rsidR="005876CC" w:rsidRPr="005876CC" w:rsidRDefault="005876CC" w:rsidP="005876CC">
            <w:pPr>
              <w:rPr>
                <w:rFonts w:cs="Arial"/>
                <w:i/>
                <w:sz w:val="20"/>
                <w:szCs w:val="20"/>
              </w:rPr>
            </w:pPr>
            <w:proofErr w:type="spellStart"/>
            <w:r w:rsidRPr="005876CC">
              <w:rPr>
                <w:rFonts w:cs="Arial"/>
                <w:i/>
                <w:sz w:val="20"/>
                <w:szCs w:val="20"/>
              </w:rPr>
              <w:t>SCN_region</w:t>
            </w:r>
            <w:proofErr w:type="spellEnd"/>
          </w:p>
          <w:p w14:paraId="2EB4DCA8" w14:textId="77777777" w:rsidR="005876CC" w:rsidRPr="005876CC" w:rsidRDefault="005876CC" w:rsidP="005876CC">
            <w:pPr>
              <w:rPr>
                <w:rFonts w:cs="Arial"/>
                <w:i/>
                <w:sz w:val="20"/>
                <w:szCs w:val="20"/>
              </w:rPr>
            </w:pPr>
            <w:r w:rsidRPr="005876CC">
              <w:rPr>
                <w:rFonts w:cs="Arial"/>
                <w:i/>
                <w:sz w:val="20"/>
                <w:szCs w:val="20"/>
              </w:rPr>
              <w:t>province</w:t>
            </w:r>
          </w:p>
          <w:p w14:paraId="6B81F305" w14:textId="77777777" w:rsidR="005876CC" w:rsidRPr="005876CC" w:rsidRDefault="005876CC" w:rsidP="005876CC">
            <w:pPr>
              <w:rPr>
                <w:rFonts w:cs="Arial"/>
                <w:i/>
                <w:sz w:val="20"/>
                <w:szCs w:val="20"/>
              </w:rPr>
            </w:pPr>
            <w:r w:rsidRPr="005876CC">
              <w:rPr>
                <w:rFonts w:cs="Arial"/>
                <w:i/>
                <w:sz w:val="20"/>
                <w:szCs w:val="20"/>
              </w:rPr>
              <w:t>city</w:t>
            </w:r>
          </w:p>
          <w:p w14:paraId="7354E66C" w14:textId="77777777" w:rsidR="005876CC" w:rsidRPr="005876CC" w:rsidRDefault="005876CC" w:rsidP="005876CC">
            <w:pPr>
              <w:rPr>
                <w:rFonts w:cs="Arial"/>
                <w:i/>
                <w:sz w:val="20"/>
                <w:szCs w:val="20"/>
              </w:rPr>
            </w:pPr>
            <w:r w:rsidRPr="005876CC">
              <w:rPr>
                <w:rFonts w:cs="Arial"/>
                <w:i/>
                <w:sz w:val="20"/>
                <w:szCs w:val="20"/>
              </w:rPr>
              <w:t>district</w:t>
            </w:r>
          </w:p>
          <w:p w14:paraId="1B18B4BF" w14:textId="77777777" w:rsidR="005876CC" w:rsidRPr="005876CC" w:rsidRDefault="005876CC" w:rsidP="005876CC">
            <w:pPr>
              <w:rPr>
                <w:rFonts w:cs="Arial"/>
                <w:i/>
                <w:sz w:val="20"/>
                <w:szCs w:val="20"/>
              </w:rPr>
            </w:pPr>
            <w:proofErr w:type="spellStart"/>
            <w:r w:rsidRPr="005876CC">
              <w:rPr>
                <w:rFonts w:cs="Arial"/>
                <w:i/>
                <w:sz w:val="20"/>
                <w:szCs w:val="20"/>
              </w:rPr>
              <w:t>netpoint_id</w:t>
            </w:r>
            <w:proofErr w:type="spellEnd"/>
          </w:p>
          <w:p w14:paraId="1DDAD270" w14:textId="77777777" w:rsidR="005876CC" w:rsidRPr="005876CC" w:rsidRDefault="005876CC" w:rsidP="005876CC">
            <w:pPr>
              <w:rPr>
                <w:rFonts w:cs="Arial"/>
                <w:i/>
                <w:sz w:val="20"/>
                <w:szCs w:val="20"/>
              </w:rPr>
            </w:pPr>
            <w:proofErr w:type="spellStart"/>
            <w:r w:rsidRPr="005876CC">
              <w:rPr>
                <w:rFonts w:cs="Arial"/>
                <w:i/>
                <w:sz w:val="20"/>
                <w:szCs w:val="20"/>
              </w:rPr>
              <w:t>netpoint_name</w:t>
            </w:r>
            <w:proofErr w:type="spellEnd"/>
          </w:p>
          <w:p w14:paraId="6EC7DE5D" w14:textId="77777777" w:rsidR="005876CC" w:rsidRPr="005876CC" w:rsidRDefault="005876CC" w:rsidP="005876CC">
            <w:pPr>
              <w:rPr>
                <w:rFonts w:cs="Arial"/>
                <w:i/>
                <w:sz w:val="20"/>
                <w:szCs w:val="20"/>
              </w:rPr>
            </w:pPr>
            <w:proofErr w:type="spellStart"/>
            <w:r w:rsidRPr="005876CC">
              <w:rPr>
                <w:rFonts w:cs="Arial"/>
                <w:i/>
                <w:sz w:val="20"/>
                <w:szCs w:val="20"/>
              </w:rPr>
              <w:t>first_level_return_reason</w:t>
            </w:r>
            <w:proofErr w:type="spellEnd"/>
          </w:p>
          <w:p w14:paraId="04AA8129" w14:textId="77777777" w:rsidR="005876CC" w:rsidRPr="005876CC" w:rsidRDefault="005876CC" w:rsidP="005876CC">
            <w:pPr>
              <w:rPr>
                <w:rFonts w:cs="Arial"/>
                <w:i/>
                <w:sz w:val="20"/>
                <w:szCs w:val="20"/>
              </w:rPr>
            </w:pPr>
            <w:proofErr w:type="spellStart"/>
            <w:r w:rsidRPr="005876CC">
              <w:rPr>
                <w:rFonts w:cs="Arial"/>
                <w:i/>
                <w:sz w:val="20"/>
                <w:szCs w:val="20"/>
              </w:rPr>
              <w:t>second_level_return_reason</w:t>
            </w:r>
            <w:proofErr w:type="spellEnd"/>
          </w:p>
          <w:p w14:paraId="1C29C09D" w14:textId="77777777" w:rsidR="005876CC" w:rsidRPr="005876CC" w:rsidRDefault="005876CC" w:rsidP="005876CC">
            <w:pPr>
              <w:rPr>
                <w:rFonts w:cs="Arial"/>
                <w:i/>
                <w:sz w:val="20"/>
                <w:szCs w:val="20"/>
              </w:rPr>
            </w:pPr>
            <w:proofErr w:type="spellStart"/>
            <w:r w:rsidRPr="005876CC">
              <w:rPr>
                <w:rFonts w:cs="Arial"/>
                <w:i/>
                <w:sz w:val="20"/>
                <w:szCs w:val="20"/>
              </w:rPr>
              <w:t>order_num</w:t>
            </w:r>
            <w:proofErr w:type="spellEnd"/>
          </w:p>
          <w:p w14:paraId="08CEFBCA" w14:textId="77777777" w:rsidR="005876CC" w:rsidRPr="005876CC" w:rsidRDefault="005876CC" w:rsidP="005876CC">
            <w:pPr>
              <w:rPr>
                <w:rFonts w:cs="Arial"/>
                <w:i/>
                <w:sz w:val="20"/>
                <w:szCs w:val="20"/>
              </w:rPr>
            </w:pPr>
            <w:proofErr w:type="spellStart"/>
            <w:r w:rsidRPr="005876CC">
              <w:rPr>
                <w:rFonts w:cs="Arial"/>
                <w:i/>
                <w:sz w:val="20"/>
                <w:szCs w:val="20"/>
              </w:rPr>
              <w:t>return_order_num</w:t>
            </w:r>
            <w:proofErr w:type="spellEnd"/>
          </w:p>
          <w:p w14:paraId="079E2311" w14:textId="77777777" w:rsidR="005876CC" w:rsidRPr="005876CC" w:rsidRDefault="005876CC" w:rsidP="005876CC">
            <w:pPr>
              <w:rPr>
                <w:rFonts w:cs="Arial"/>
                <w:i/>
                <w:sz w:val="20"/>
                <w:szCs w:val="20"/>
              </w:rPr>
            </w:pPr>
            <w:proofErr w:type="spellStart"/>
            <w:r w:rsidRPr="005876CC">
              <w:rPr>
                <w:rFonts w:cs="Arial"/>
                <w:i/>
                <w:sz w:val="20"/>
                <w:szCs w:val="20"/>
              </w:rPr>
              <w:t>cust_num</w:t>
            </w:r>
            <w:proofErr w:type="spellEnd"/>
          </w:p>
          <w:p w14:paraId="58B3FCDF" w14:textId="77777777" w:rsidR="005876CC" w:rsidRPr="005876CC" w:rsidRDefault="005876CC" w:rsidP="005876CC">
            <w:pPr>
              <w:rPr>
                <w:rFonts w:cs="Arial"/>
                <w:i/>
                <w:sz w:val="20"/>
                <w:szCs w:val="20"/>
              </w:rPr>
            </w:pPr>
            <w:proofErr w:type="spellStart"/>
            <w:r w:rsidRPr="005876CC">
              <w:rPr>
                <w:rFonts w:cs="Arial"/>
                <w:i/>
                <w:sz w:val="20"/>
                <w:szCs w:val="20"/>
              </w:rPr>
              <w:t>total_amt</w:t>
            </w:r>
            <w:proofErr w:type="spellEnd"/>
          </w:p>
          <w:p w14:paraId="0BF8CB9C" w14:textId="77777777" w:rsidR="005876CC" w:rsidRPr="005876CC" w:rsidRDefault="005876CC" w:rsidP="005876CC">
            <w:pPr>
              <w:rPr>
                <w:rFonts w:cs="Arial"/>
                <w:i/>
                <w:sz w:val="20"/>
                <w:szCs w:val="20"/>
              </w:rPr>
            </w:pPr>
            <w:proofErr w:type="spellStart"/>
            <w:r w:rsidRPr="005876CC">
              <w:rPr>
                <w:rFonts w:cs="Arial"/>
                <w:i/>
                <w:sz w:val="20"/>
                <w:szCs w:val="20"/>
              </w:rPr>
              <w:t>return_amt</w:t>
            </w:r>
            <w:proofErr w:type="spellEnd"/>
          </w:p>
          <w:p w14:paraId="3D206D7C" w14:textId="62A7D5EB" w:rsidR="007861A1" w:rsidRPr="007861A1" w:rsidRDefault="005876CC" w:rsidP="005876CC">
            <w:pPr>
              <w:rPr>
                <w:rFonts w:cs="Arial"/>
                <w:i/>
                <w:sz w:val="20"/>
                <w:szCs w:val="20"/>
              </w:rPr>
            </w:pPr>
            <w:proofErr w:type="spellStart"/>
            <w:r w:rsidRPr="005876CC">
              <w:rPr>
                <w:rFonts w:cs="Arial"/>
                <w:i/>
                <w:sz w:val="20"/>
                <w:szCs w:val="20"/>
              </w:rPr>
              <w:t>battery_num</w:t>
            </w:r>
            <w:proofErr w:type="spellEnd"/>
          </w:p>
        </w:tc>
        <w:tc>
          <w:tcPr>
            <w:tcW w:w="1471" w:type="dxa"/>
            <w:shd w:val="clear" w:color="auto" w:fill="auto"/>
            <w:tcMar>
              <w:top w:w="72" w:type="dxa"/>
              <w:left w:w="144" w:type="dxa"/>
              <w:bottom w:w="72" w:type="dxa"/>
              <w:right w:w="144" w:type="dxa"/>
            </w:tcMar>
            <w:hideMark/>
          </w:tcPr>
          <w:p w14:paraId="20150B56" w14:textId="2DE87DAE" w:rsidR="007861A1" w:rsidRPr="007861A1" w:rsidRDefault="005876CC" w:rsidP="00F6674D">
            <w:pPr>
              <w:rPr>
                <w:rFonts w:cs="Arial"/>
                <w:i/>
                <w:sz w:val="20"/>
                <w:szCs w:val="20"/>
              </w:rPr>
            </w:pPr>
            <w:r>
              <w:rPr>
                <w:rFonts w:cs="Arial"/>
                <w:i/>
                <w:sz w:val="20"/>
                <w:szCs w:val="20"/>
              </w:rPr>
              <w:t>No</w:t>
            </w:r>
          </w:p>
        </w:tc>
        <w:tc>
          <w:tcPr>
            <w:tcW w:w="1079" w:type="dxa"/>
            <w:shd w:val="clear" w:color="auto" w:fill="auto"/>
            <w:tcMar>
              <w:top w:w="72" w:type="dxa"/>
              <w:left w:w="144" w:type="dxa"/>
              <w:bottom w:w="72" w:type="dxa"/>
              <w:right w:w="144" w:type="dxa"/>
            </w:tcMar>
            <w:hideMark/>
          </w:tcPr>
          <w:p w14:paraId="62609B30" w14:textId="3F0F131F" w:rsidR="007861A1" w:rsidRPr="007861A1" w:rsidRDefault="007861A1" w:rsidP="00F6674D">
            <w:pPr>
              <w:rPr>
                <w:rFonts w:cs="Arial"/>
                <w:i/>
                <w:sz w:val="20"/>
                <w:szCs w:val="20"/>
              </w:rPr>
            </w:pPr>
            <w:r w:rsidRPr="007861A1">
              <w:rPr>
                <w:rFonts w:cs="Arial"/>
                <w:i/>
                <w:sz w:val="20"/>
                <w:szCs w:val="20"/>
              </w:rPr>
              <w:t>1</w:t>
            </w:r>
          </w:p>
        </w:tc>
        <w:tc>
          <w:tcPr>
            <w:tcW w:w="1078" w:type="dxa"/>
            <w:shd w:val="clear" w:color="auto" w:fill="auto"/>
            <w:tcMar>
              <w:top w:w="72" w:type="dxa"/>
              <w:left w:w="144" w:type="dxa"/>
              <w:bottom w:w="72" w:type="dxa"/>
              <w:right w:w="144" w:type="dxa"/>
            </w:tcMar>
            <w:hideMark/>
          </w:tcPr>
          <w:p w14:paraId="2F2E5C13" w14:textId="56FA5182" w:rsidR="007861A1" w:rsidRPr="007861A1" w:rsidRDefault="007861A1" w:rsidP="00F6674D">
            <w:pPr>
              <w:rPr>
                <w:rFonts w:cs="Arial"/>
                <w:i/>
                <w:sz w:val="20"/>
                <w:szCs w:val="20"/>
              </w:rPr>
            </w:pPr>
            <w:r w:rsidRPr="007861A1">
              <w:rPr>
                <w:rFonts w:cs="Arial"/>
                <w:i/>
                <w:sz w:val="20"/>
                <w:szCs w:val="20"/>
              </w:rPr>
              <w:t>1</w:t>
            </w:r>
          </w:p>
        </w:tc>
        <w:tc>
          <w:tcPr>
            <w:tcW w:w="1155" w:type="dxa"/>
            <w:shd w:val="clear" w:color="auto" w:fill="auto"/>
            <w:tcMar>
              <w:top w:w="72" w:type="dxa"/>
              <w:left w:w="144" w:type="dxa"/>
              <w:bottom w:w="72" w:type="dxa"/>
              <w:right w:w="144" w:type="dxa"/>
            </w:tcMar>
            <w:hideMark/>
          </w:tcPr>
          <w:p w14:paraId="208F245D" w14:textId="4B2D078D" w:rsidR="007861A1" w:rsidRPr="007861A1" w:rsidRDefault="007861A1" w:rsidP="00F6674D">
            <w:pPr>
              <w:rPr>
                <w:rFonts w:cs="Arial"/>
                <w:i/>
                <w:sz w:val="20"/>
                <w:szCs w:val="20"/>
              </w:rPr>
            </w:pPr>
            <w:r w:rsidRPr="007861A1">
              <w:rPr>
                <w:rFonts w:cs="Arial"/>
                <w:i/>
                <w:sz w:val="20"/>
                <w:szCs w:val="20"/>
              </w:rPr>
              <w:t>1</w:t>
            </w:r>
          </w:p>
        </w:tc>
      </w:tr>
    </w:tbl>
    <w:p w14:paraId="45127AF6" w14:textId="28E0A7FD" w:rsidR="00493681" w:rsidRDefault="00493681" w:rsidP="0008212F"/>
    <w:p w14:paraId="151AA5C9" w14:textId="62FD356E" w:rsidR="007D5D76" w:rsidRDefault="007D5D76" w:rsidP="0008212F"/>
    <w:p w14:paraId="753EC127" w14:textId="03D053ED" w:rsidR="0020171D" w:rsidRPr="00493681" w:rsidRDefault="0020171D" w:rsidP="53EB7FE1">
      <w:pPr>
        <w:pStyle w:val="Heading2"/>
        <w:rPr>
          <w:i w:val="0"/>
          <w:iCs w:val="0"/>
          <w:color w:val="FF0000"/>
        </w:rPr>
      </w:pPr>
      <w:bookmarkStart w:id="41" w:name="_Toc133229181"/>
      <w:r w:rsidRPr="53EB7FE1">
        <w:rPr>
          <w:i w:val="0"/>
          <w:iCs w:val="0"/>
          <w:color w:val="FF0000"/>
        </w:rPr>
        <w:t>Legal Requirements</w:t>
      </w:r>
      <w:r w:rsidR="35A97E3D" w:rsidRPr="53EB7FE1">
        <w:rPr>
          <w:i w:val="0"/>
          <w:iCs w:val="0"/>
          <w:color w:val="FF0000"/>
        </w:rPr>
        <w:t xml:space="preserve"> (mandatory)</w:t>
      </w:r>
      <w:bookmarkEnd w:id="41"/>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w:t>
      </w:r>
      <w:proofErr w:type="gramStart"/>
      <w:r w:rsidRPr="00516B18">
        <w:rPr>
          <w:rFonts w:ascii="Arial" w:hAnsi="Arial" w:cs="Arial"/>
          <w:sz w:val="22"/>
        </w:rPr>
        <w:t>by, when</w:t>
      </w:r>
      <w:proofErr w:type="gramEnd"/>
      <w:r w:rsidRPr="00516B18">
        <w:rPr>
          <w:rFonts w:ascii="Arial" w:hAnsi="Arial" w:cs="Arial"/>
          <w:sz w:val="22"/>
        </w:rPr>
        <w:t xml:space="preserve">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42" w:name="_Toc133229182"/>
      <w:r w:rsidRPr="008B11DE">
        <w:t>Project Impact Considerations</w:t>
      </w:r>
      <w:bookmarkEnd w:id="42"/>
    </w:p>
    <w:p w14:paraId="5474A163" w14:textId="3C93B053" w:rsidR="008B11DE" w:rsidRPr="008B11DE" w:rsidRDefault="008B11DE" w:rsidP="008B11DE">
      <w:pPr>
        <w:pStyle w:val="Heading2"/>
        <w:rPr>
          <w:i w:val="0"/>
        </w:rPr>
      </w:pPr>
      <w:bookmarkStart w:id="43" w:name="_Toc133229183"/>
      <w:r w:rsidRPr="008B11DE">
        <w:rPr>
          <w:i w:val="0"/>
        </w:rPr>
        <w:t>Project Assumptions</w:t>
      </w:r>
      <w:bookmarkEnd w:id="43"/>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1"/>
        </w:numPr>
        <w:spacing w:before="120"/>
      </w:pPr>
      <w:r w:rsidRPr="00353DF7">
        <w:t>&lt;Assumption 1&gt;.</w:t>
      </w:r>
    </w:p>
    <w:p w14:paraId="1F58E81D" w14:textId="77777777" w:rsidR="008B11DE" w:rsidRPr="00353DF7" w:rsidRDefault="008B11DE" w:rsidP="004F62D9">
      <w:pPr>
        <w:pStyle w:val="BodyText"/>
        <w:numPr>
          <w:ilvl w:val="0"/>
          <w:numId w:val="11"/>
        </w:numPr>
        <w:spacing w:before="120"/>
      </w:pPr>
      <w:r w:rsidRPr="00353DF7">
        <w:t>&lt;Assumption 2&gt;.</w:t>
      </w:r>
    </w:p>
    <w:p w14:paraId="48E91CBC" w14:textId="2C3B63DD" w:rsidR="008B11DE" w:rsidRPr="00353DF7" w:rsidRDefault="008B11DE" w:rsidP="004F62D9">
      <w:pPr>
        <w:pStyle w:val="BodyText"/>
        <w:numPr>
          <w:ilvl w:val="0"/>
          <w:numId w:val="11"/>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4" w:name="_Toc133229184"/>
      <w:r w:rsidRPr="00944D53">
        <w:rPr>
          <w:i w:val="0"/>
        </w:rPr>
        <w:lastRenderedPageBreak/>
        <w:t>Project</w:t>
      </w:r>
      <w:r w:rsidR="008B11DE" w:rsidRPr="00944D53">
        <w:rPr>
          <w:i w:val="0"/>
        </w:rPr>
        <w:t xml:space="preserve"> Constraints</w:t>
      </w:r>
      <w:bookmarkEnd w:id="44"/>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1"/>
        </w:numPr>
        <w:spacing w:before="120"/>
      </w:pPr>
      <w:r w:rsidRPr="009745BC">
        <w:t>&lt;Constraint 1&gt;.</w:t>
      </w:r>
    </w:p>
    <w:p w14:paraId="4FD710E3" w14:textId="77777777" w:rsidR="008B11DE" w:rsidRPr="009745BC" w:rsidRDefault="008B11DE" w:rsidP="004F62D9">
      <w:pPr>
        <w:pStyle w:val="BodyText"/>
        <w:numPr>
          <w:ilvl w:val="0"/>
          <w:numId w:val="11"/>
        </w:numPr>
        <w:spacing w:before="120"/>
      </w:pPr>
      <w:r w:rsidRPr="009745BC">
        <w:t>&lt;Constraint 2&gt;.</w:t>
      </w:r>
    </w:p>
    <w:p w14:paraId="08AFA2EB" w14:textId="112D927B" w:rsidR="008B11DE" w:rsidRPr="009745BC" w:rsidRDefault="008B11DE" w:rsidP="004F62D9">
      <w:pPr>
        <w:pStyle w:val="BodyText"/>
        <w:numPr>
          <w:ilvl w:val="0"/>
          <w:numId w:val="11"/>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5" w:name="_Toc133229185"/>
      <w:r w:rsidRPr="00944D53">
        <w:rPr>
          <w:i w:val="0"/>
        </w:rPr>
        <w:t>Project Risks</w:t>
      </w:r>
      <w:bookmarkEnd w:id="45"/>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1"/>
        </w:numPr>
        <w:spacing w:before="120"/>
      </w:pPr>
      <w:r w:rsidRPr="000036E2">
        <w:t>&lt;Risk 1&gt;.</w:t>
      </w:r>
    </w:p>
    <w:p w14:paraId="38231E4A" w14:textId="77777777" w:rsidR="008B11DE" w:rsidRPr="000036E2" w:rsidRDefault="008B11DE" w:rsidP="004F62D9">
      <w:pPr>
        <w:pStyle w:val="BodyText"/>
        <w:numPr>
          <w:ilvl w:val="0"/>
          <w:numId w:val="11"/>
        </w:numPr>
        <w:spacing w:before="120"/>
      </w:pPr>
      <w:r w:rsidRPr="000036E2">
        <w:t>&lt;Risk 2&gt;.</w:t>
      </w:r>
    </w:p>
    <w:p w14:paraId="364DE170" w14:textId="77777777" w:rsidR="008B11DE" w:rsidRPr="000036E2" w:rsidRDefault="008B11DE" w:rsidP="004F62D9">
      <w:pPr>
        <w:pStyle w:val="BodyText"/>
        <w:numPr>
          <w:ilvl w:val="0"/>
          <w:numId w:val="11"/>
        </w:numPr>
        <w:spacing w:before="120"/>
      </w:pPr>
      <w:r w:rsidRPr="000036E2">
        <w:t>&lt;Risk, etc.&gt;.</w:t>
      </w:r>
    </w:p>
    <w:p w14:paraId="1630D196" w14:textId="452D0111" w:rsidR="00944D53" w:rsidRDefault="00944D53" w:rsidP="00944D53">
      <w:bookmarkStart w:id="46" w:name="_Toc312410929"/>
      <w:bookmarkEnd w:id="33"/>
      <w:bookmarkEnd w:id="34"/>
      <w:bookmarkEnd w:id="35"/>
    </w:p>
    <w:p w14:paraId="232CEC7F" w14:textId="5296DB03" w:rsidR="00B32DD2" w:rsidRDefault="00CA1A7E" w:rsidP="00CA1A7E">
      <w:pPr>
        <w:pStyle w:val="Heading1"/>
        <w:rPr>
          <w:lang w:eastAsia="zh-CN"/>
        </w:rPr>
      </w:pPr>
      <w:bookmarkStart w:id="47" w:name="_Toc133229186"/>
      <w:r w:rsidRPr="00CA1A7E">
        <w:rPr>
          <w:lang w:eastAsia="zh-CN"/>
        </w:rPr>
        <w:t>Appendix</w:t>
      </w:r>
      <w:bookmarkEnd w:id="46"/>
      <w:bookmarkEnd w:id="47"/>
    </w:p>
    <w:p w14:paraId="5166CC0A" w14:textId="77777777" w:rsidR="004F18B3" w:rsidRDefault="00D56FCB" w:rsidP="00D56FCB">
      <w:r w:rsidRPr="00D56FCB">
        <w:t xml:space="preserve">The following documents provide supporting information for this </w:t>
      </w:r>
      <w:r>
        <w:t>project</w:t>
      </w:r>
      <w:r w:rsidRPr="00D56FCB">
        <w:t>:</w:t>
      </w:r>
      <w:r w:rsidR="004F18B3">
        <w:t xml:space="preserve"> </w:t>
      </w:r>
    </w:p>
    <w:p w14:paraId="3911E8FD" w14:textId="759177F7" w:rsidR="00D56FCB" w:rsidRDefault="00D56FCB" w:rsidP="005876CC">
      <w:pPr>
        <w:pStyle w:val="BodyText"/>
        <w:numPr>
          <w:ilvl w:val="0"/>
          <w:numId w:val="12"/>
        </w:numPr>
        <w:spacing w:before="120"/>
      </w:pPr>
      <w:r w:rsidRPr="006F6F0E">
        <w:t>Appendix 1</w:t>
      </w:r>
      <w:r>
        <w:t xml:space="preserve"> </w:t>
      </w:r>
      <w:r w:rsidR="007159C8">
        <w:t>-</w:t>
      </w:r>
      <w:r>
        <w:t xml:space="preserve"> </w:t>
      </w:r>
      <w:r w:rsidR="004F18B3">
        <w:t>&lt;</w:t>
      </w:r>
      <w:r w:rsidR="006F6F0E">
        <w:t>Source</w:t>
      </w:r>
      <w:r w:rsidR="00B80C46">
        <w:t xml:space="preserve"> </w:t>
      </w:r>
      <w:r w:rsidR="006F6F0E">
        <w:t>to</w:t>
      </w:r>
      <w:r w:rsidR="00B80C46">
        <w:t xml:space="preserve"> </w:t>
      </w:r>
      <w:r w:rsidR="006F6F0E">
        <w:t>Target</w:t>
      </w:r>
      <w:r w:rsidR="00871522">
        <w:t xml:space="preserve"> </w:t>
      </w:r>
      <w:r w:rsidR="008953C5">
        <w:t>(</w:t>
      </w:r>
      <w:r w:rsidR="004F18B3">
        <w:t>Template</w:t>
      </w:r>
      <w:r w:rsidR="008953C5">
        <w:t>)</w:t>
      </w:r>
      <w:r w:rsidR="004F18B3">
        <w:t>&gt;</w:t>
      </w:r>
    </w:p>
    <w:p w14:paraId="56076E79" w14:textId="6EDFBCCF" w:rsidR="00D56FCB" w:rsidRPr="008802F4" w:rsidRDefault="008558ED" w:rsidP="004F62D9">
      <w:pPr>
        <w:pStyle w:val="BodyText"/>
        <w:numPr>
          <w:ilvl w:val="0"/>
          <w:numId w:val="12"/>
        </w:numPr>
        <w:spacing w:before="120"/>
      </w:pPr>
      <w:r w:rsidRPr="008802F4">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2"/>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t xml:space="preserve">&lt;Attached </w:t>
      </w:r>
      <w:r w:rsidR="00B30643" w:rsidRPr="008802F4">
        <w:t>Document, etc.</w:t>
      </w:r>
      <w:r w:rsidRPr="008802F4">
        <w:t>&gt;</w:t>
      </w:r>
    </w:p>
    <w:bookmarkEnd w:id="36"/>
    <w:p w14:paraId="42A5D32D" w14:textId="5AC10393" w:rsidR="00CA1A7E" w:rsidRPr="00CA1A7E" w:rsidRDefault="00CA1A7E" w:rsidP="00CA1A7E">
      <w:pPr>
        <w:rPr>
          <w:lang w:eastAsia="zh-CN"/>
        </w:rPr>
      </w:pPr>
    </w:p>
    <w:sectPr w:rsidR="00CA1A7E" w:rsidRPr="00CA1A7E" w:rsidSect="00B16467">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7C4C" w14:textId="77777777" w:rsidR="00136E2A" w:rsidRDefault="00136E2A">
      <w:r>
        <w:separator/>
      </w:r>
    </w:p>
  </w:endnote>
  <w:endnote w:type="continuationSeparator" w:id="0">
    <w:p w14:paraId="7E2AE537" w14:textId="77777777" w:rsidR="00136E2A" w:rsidRDefault="0013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B0A3" w14:textId="77777777" w:rsidR="00136E2A" w:rsidRDefault="00136E2A">
      <w:r>
        <w:separator/>
      </w:r>
    </w:p>
  </w:footnote>
  <w:footnote w:type="continuationSeparator" w:id="0">
    <w:p w14:paraId="41DBB90B" w14:textId="77777777" w:rsidR="00136E2A" w:rsidRDefault="00136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9"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D5DC3"/>
    <w:multiLevelType w:val="hybridMultilevel"/>
    <w:tmpl w:val="374E3154"/>
    <w:lvl w:ilvl="0" w:tplc="BAD03D8A">
      <w:start w:val="1"/>
      <w:numFmt w:val="bullet"/>
      <w:lvlText w:val=""/>
      <w:lvlJc w:val="left"/>
      <w:pPr>
        <w:ind w:left="720" w:hanging="360"/>
      </w:pPr>
      <w:rPr>
        <w:rFonts w:ascii="Symbol" w:hAnsi="Symbol" w:hint="default"/>
      </w:rPr>
    </w:lvl>
    <w:lvl w:ilvl="1" w:tplc="2F844722">
      <w:start w:val="1"/>
      <w:numFmt w:val="bullet"/>
      <w:lvlText w:val="o"/>
      <w:lvlJc w:val="left"/>
      <w:pPr>
        <w:ind w:left="1440" w:hanging="360"/>
      </w:pPr>
      <w:rPr>
        <w:rFonts w:ascii="Courier New" w:hAnsi="Courier New" w:hint="default"/>
      </w:rPr>
    </w:lvl>
    <w:lvl w:ilvl="2" w:tplc="515EEA60">
      <w:start w:val="1"/>
      <w:numFmt w:val="bullet"/>
      <w:lvlText w:val=""/>
      <w:lvlJc w:val="left"/>
      <w:pPr>
        <w:ind w:left="2160" w:hanging="360"/>
      </w:pPr>
      <w:rPr>
        <w:rFonts w:ascii="Wingdings" w:hAnsi="Wingdings" w:hint="default"/>
      </w:rPr>
    </w:lvl>
    <w:lvl w:ilvl="3" w:tplc="FF68EEFE">
      <w:start w:val="1"/>
      <w:numFmt w:val="bullet"/>
      <w:lvlText w:val=""/>
      <w:lvlJc w:val="left"/>
      <w:pPr>
        <w:ind w:left="2880" w:hanging="360"/>
      </w:pPr>
      <w:rPr>
        <w:rFonts w:ascii="Symbol" w:hAnsi="Symbol" w:hint="default"/>
      </w:rPr>
    </w:lvl>
    <w:lvl w:ilvl="4" w:tplc="342868FA">
      <w:start w:val="1"/>
      <w:numFmt w:val="bullet"/>
      <w:lvlText w:val="o"/>
      <w:lvlJc w:val="left"/>
      <w:pPr>
        <w:ind w:left="3600" w:hanging="360"/>
      </w:pPr>
      <w:rPr>
        <w:rFonts w:ascii="Courier New" w:hAnsi="Courier New" w:hint="default"/>
      </w:rPr>
    </w:lvl>
    <w:lvl w:ilvl="5" w:tplc="DC24DFC8">
      <w:start w:val="1"/>
      <w:numFmt w:val="bullet"/>
      <w:lvlText w:val=""/>
      <w:lvlJc w:val="left"/>
      <w:pPr>
        <w:ind w:left="4320" w:hanging="360"/>
      </w:pPr>
      <w:rPr>
        <w:rFonts w:ascii="Wingdings" w:hAnsi="Wingdings" w:hint="default"/>
      </w:rPr>
    </w:lvl>
    <w:lvl w:ilvl="6" w:tplc="9CBC7D26">
      <w:start w:val="1"/>
      <w:numFmt w:val="bullet"/>
      <w:lvlText w:val=""/>
      <w:lvlJc w:val="left"/>
      <w:pPr>
        <w:ind w:left="5040" w:hanging="360"/>
      </w:pPr>
      <w:rPr>
        <w:rFonts w:ascii="Symbol" w:hAnsi="Symbol" w:hint="default"/>
      </w:rPr>
    </w:lvl>
    <w:lvl w:ilvl="7" w:tplc="B600BDE4">
      <w:start w:val="1"/>
      <w:numFmt w:val="bullet"/>
      <w:lvlText w:val="o"/>
      <w:lvlJc w:val="left"/>
      <w:pPr>
        <w:ind w:left="5760" w:hanging="360"/>
      </w:pPr>
      <w:rPr>
        <w:rFonts w:ascii="Courier New" w:hAnsi="Courier New" w:hint="default"/>
      </w:rPr>
    </w:lvl>
    <w:lvl w:ilvl="8" w:tplc="682E45C6">
      <w:start w:val="1"/>
      <w:numFmt w:val="bullet"/>
      <w:lvlText w:val=""/>
      <w:lvlJc w:val="left"/>
      <w:pPr>
        <w:ind w:left="6480" w:hanging="360"/>
      </w:pPr>
      <w:rPr>
        <w:rFonts w:ascii="Wingdings" w:hAnsi="Wingdings" w:hint="default"/>
      </w:rPr>
    </w:lvl>
  </w:abstractNum>
  <w:abstractNum w:abstractNumId="11"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6D4E0D"/>
    <w:multiLevelType w:val="hybridMultilevel"/>
    <w:tmpl w:val="9B0E0E10"/>
    <w:lvl w:ilvl="0" w:tplc="761A2004">
      <w:start w:val="202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4"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5"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26198712">
    <w:abstractNumId w:val="10"/>
  </w:num>
  <w:num w:numId="2" w16cid:durableId="655453522">
    <w:abstractNumId w:val="17"/>
  </w:num>
  <w:num w:numId="3" w16cid:durableId="151607101">
    <w:abstractNumId w:val="8"/>
  </w:num>
  <w:num w:numId="4" w16cid:durableId="236986041">
    <w:abstractNumId w:val="3"/>
  </w:num>
  <w:num w:numId="5" w16cid:durableId="1667127931">
    <w:abstractNumId w:val="1"/>
  </w:num>
  <w:num w:numId="6" w16cid:durableId="1714303832">
    <w:abstractNumId w:val="13"/>
  </w:num>
  <w:num w:numId="7" w16cid:durableId="128519155">
    <w:abstractNumId w:val="7"/>
  </w:num>
  <w:num w:numId="8" w16cid:durableId="1241714473">
    <w:abstractNumId w:val="11"/>
  </w:num>
  <w:num w:numId="9" w16cid:durableId="2097356512">
    <w:abstractNumId w:val="0"/>
  </w:num>
  <w:num w:numId="10" w16cid:durableId="667831591">
    <w:abstractNumId w:val="2"/>
  </w:num>
  <w:num w:numId="11" w16cid:durableId="2116170389">
    <w:abstractNumId w:val="14"/>
  </w:num>
  <w:num w:numId="12" w16cid:durableId="1235624353">
    <w:abstractNumId w:val="16"/>
  </w:num>
  <w:num w:numId="13" w16cid:durableId="1962221210">
    <w:abstractNumId w:val="4"/>
  </w:num>
  <w:num w:numId="14" w16cid:durableId="1689525889">
    <w:abstractNumId w:val="15"/>
  </w:num>
  <w:num w:numId="15" w16cid:durableId="1398702076">
    <w:abstractNumId w:val="5"/>
  </w:num>
  <w:num w:numId="16" w16cid:durableId="297226912">
    <w:abstractNumId w:val="9"/>
  </w:num>
  <w:num w:numId="17" w16cid:durableId="1120148540">
    <w:abstractNumId w:val="6"/>
  </w:num>
  <w:num w:numId="18" w16cid:durableId="21093510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2758"/>
    <w:rsid w:val="000035CE"/>
    <w:rsid w:val="000036E2"/>
    <w:rsid w:val="00005506"/>
    <w:rsid w:val="000057ED"/>
    <w:rsid w:val="00005E74"/>
    <w:rsid w:val="00005E8E"/>
    <w:rsid w:val="00007FA7"/>
    <w:rsid w:val="000113A8"/>
    <w:rsid w:val="00015852"/>
    <w:rsid w:val="00015C6D"/>
    <w:rsid w:val="00016090"/>
    <w:rsid w:val="00016399"/>
    <w:rsid w:val="0001662F"/>
    <w:rsid w:val="00016CEF"/>
    <w:rsid w:val="00020E52"/>
    <w:rsid w:val="0002280B"/>
    <w:rsid w:val="00025605"/>
    <w:rsid w:val="000300C5"/>
    <w:rsid w:val="000313E4"/>
    <w:rsid w:val="000317D7"/>
    <w:rsid w:val="000327FD"/>
    <w:rsid w:val="0003353A"/>
    <w:rsid w:val="00040ACB"/>
    <w:rsid w:val="00044B56"/>
    <w:rsid w:val="000467E9"/>
    <w:rsid w:val="00047E2C"/>
    <w:rsid w:val="00050466"/>
    <w:rsid w:val="000509CE"/>
    <w:rsid w:val="00054711"/>
    <w:rsid w:val="000570A6"/>
    <w:rsid w:val="00057BED"/>
    <w:rsid w:val="000609D3"/>
    <w:rsid w:val="00061DFA"/>
    <w:rsid w:val="00063FEF"/>
    <w:rsid w:val="000720C7"/>
    <w:rsid w:val="000739BD"/>
    <w:rsid w:val="00073B33"/>
    <w:rsid w:val="00080965"/>
    <w:rsid w:val="0008212F"/>
    <w:rsid w:val="0008250C"/>
    <w:rsid w:val="00084395"/>
    <w:rsid w:val="00087E8A"/>
    <w:rsid w:val="000910B0"/>
    <w:rsid w:val="00092F3E"/>
    <w:rsid w:val="00093487"/>
    <w:rsid w:val="00093C31"/>
    <w:rsid w:val="000941E4"/>
    <w:rsid w:val="000961B4"/>
    <w:rsid w:val="0009634A"/>
    <w:rsid w:val="000972D0"/>
    <w:rsid w:val="000A03D4"/>
    <w:rsid w:val="000A1494"/>
    <w:rsid w:val="000A5E55"/>
    <w:rsid w:val="000A717C"/>
    <w:rsid w:val="000B0EE4"/>
    <w:rsid w:val="000B20ED"/>
    <w:rsid w:val="000B2D7C"/>
    <w:rsid w:val="000B490B"/>
    <w:rsid w:val="000B5C2B"/>
    <w:rsid w:val="000B5FB4"/>
    <w:rsid w:val="000B689D"/>
    <w:rsid w:val="000B6B97"/>
    <w:rsid w:val="000B6DF3"/>
    <w:rsid w:val="000B71D8"/>
    <w:rsid w:val="000C2159"/>
    <w:rsid w:val="000C389B"/>
    <w:rsid w:val="000C45F6"/>
    <w:rsid w:val="000C5FF2"/>
    <w:rsid w:val="000C6583"/>
    <w:rsid w:val="000C743C"/>
    <w:rsid w:val="000D1C98"/>
    <w:rsid w:val="000D1FA4"/>
    <w:rsid w:val="000D375C"/>
    <w:rsid w:val="000D38B3"/>
    <w:rsid w:val="000D3E45"/>
    <w:rsid w:val="000D41BD"/>
    <w:rsid w:val="000D500A"/>
    <w:rsid w:val="000D54B9"/>
    <w:rsid w:val="000D5528"/>
    <w:rsid w:val="000E0F4D"/>
    <w:rsid w:val="000E3676"/>
    <w:rsid w:val="000F1760"/>
    <w:rsid w:val="000F226E"/>
    <w:rsid w:val="000F422B"/>
    <w:rsid w:val="000F42A2"/>
    <w:rsid w:val="000F42D3"/>
    <w:rsid w:val="000F4D42"/>
    <w:rsid w:val="000F742C"/>
    <w:rsid w:val="00100DAE"/>
    <w:rsid w:val="00100DF6"/>
    <w:rsid w:val="00101DCA"/>
    <w:rsid w:val="001021D9"/>
    <w:rsid w:val="001021E5"/>
    <w:rsid w:val="00110475"/>
    <w:rsid w:val="0011085D"/>
    <w:rsid w:val="00111211"/>
    <w:rsid w:val="0011137C"/>
    <w:rsid w:val="00111915"/>
    <w:rsid w:val="001123BF"/>
    <w:rsid w:val="00112B9A"/>
    <w:rsid w:val="0011332B"/>
    <w:rsid w:val="0011527A"/>
    <w:rsid w:val="0011650B"/>
    <w:rsid w:val="00117531"/>
    <w:rsid w:val="00120205"/>
    <w:rsid w:val="00123101"/>
    <w:rsid w:val="00123A24"/>
    <w:rsid w:val="00126198"/>
    <w:rsid w:val="0012645B"/>
    <w:rsid w:val="0013021F"/>
    <w:rsid w:val="00134E01"/>
    <w:rsid w:val="00134E53"/>
    <w:rsid w:val="00135590"/>
    <w:rsid w:val="00135B0A"/>
    <w:rsid w:val="00136E2A"/>
    <w:rsid w:val="00142664"/>
    <w:rsid w:val="00142CA2"/>
    <w:rsid w:val="00143384"/>
    <w:rsid w:val="00143598"/>
    <w:rsid w:val="0014528B"/>
    <w:rsid w:val="00145B11"/>
    <w:rsid w:val="0014657C"/>
    <w:rsid w:val="00147ED2"/>
    <w:rsid w:val="00152373"/>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63C2"/>
    <w:rsid w:val="001675A7"/>
    <w:rsid w:val="00172E3E"/>
    <w:rsid w:val="00174201"/>
    <w:rsid w:val="00175C05"/>
    <w:rsid w:val="0018216C"/>
    <w:rsid w:val="00182559"/>
    <w:rsid w:val="00183653"/>
    <w:rsid w:val="00184A58"/>
    <w:rsid w:val="00184CD3"/>
    <w:rsid w:val="001850E8"/>
    <w:rsid w:val="00185790"/>
    <w:rsid w:val="001869D5"/>
    <w:rsid w:val="00187BFD"/>
    <w:rsid w:val="00193DDC"/>
    <w:rsid w:val="001947AF"/>
    <w:rsid w:val="00195888"/>
    <w:rsid w:val="001969DF"/>
    <w:rsid w:val="00196CF2"/>
    <w:rsid w:val="001A0186"/>
    <w:rsid w:val="001A04A7"/>
    <w:rsid w:val="001A1527"/>
    <w:rsid w:val="001A1698"/>
    <w:rsid w:val="001A1A65"/>
    <w:rsid w:val="001A3807"/>
    <w:rsid w:val="001A59A1"/>
    <w:rsid w:val="001A7B50"/>
    <w:rsid w:val="001B0E42"/>
    <w:rsid w:val="001B113D"/>
    <w:rsid w:val="001B37E2"/>
    <w:rsid w:val="001B42F8"/>
    <w:rsid w:val="001B4B90"/>
    <w:rsid w:val="001B64AC"/>
    <w:rsid w:val="001B7A1A"/>
    <w:rsid w:val="001B7E50"/>
    <w:rsid w:val="001C2EA1"/>
    <w:rsid w:val="001C37C6"/>
    <w:rsid w:val="001C4E3B"/>
    <w:rsid w:val="001C4F5E"/>
    <w:rsid w:val="001C6599"/>
    <w:rsid w:val="001D06DB"/>
    <w:rsid w:val="001D44AC"/>
    <w:rsid w:val="001D4784"/>
    <w:rsid w:val="001D518B"/>
    <w:rsid w:val="001E035D"/>
    <w:rsid w:val="001E208B"/>
    <w:rsid w:val="001E3CE1"/>
    <w:rsid w:val="001E4F6E"/>
    <w:rsid w:val="001E5516"/>
    <w:rsid w:val="001E5774"/>
    <w:rsid w:val="001E6192"/>
    <w:rsid w:val="001E6D19"/>
    <w:rsid w:val="001F0B9D"/>
    <w:rsid w:val="001F2EEC"/>
    <w:rsid w:val="001F32FF"/>
    <w:rsid w:val="0020171D"/>
    <w:rsid w:val="0020260D"/>
    <w:rsid w:val="002029F9"/>
    <w:rsid w:val="00203DB2"/>
    <w:rsid w:val="002051F6"/>
    <w:rsid w:val="00205CB1"/>
    <w:rsid w:val="00206B47"/>
    <w:rsid w:val="00210BF8"/>
    <w:rsid w:val="00211FDD"/>
    <w:rsid w:val="002129B9"/>
    <w:rsid w:val="00214295"/>
    <w:rsid w:val="00216C55"/>
    <w:rsid w:val="00217572"/>
    <w:rsid w:val="002204F6"/>
    <w:rsid w:val="002205EE"/>
    <w:rsid w:val="00220671"/>
    <w:rsid w:val="00221A6D"/>
    <w:rsid w:val="00222B71"/>
    <w:rsid w:val="00222E1A"/>
    <w:rsid w:val="00223761"/>
    <w:rsid w:val="00223A72"/>
    <w:rsid w:val="00225DFA"/>
    <w:rsid w:val="00227624"/>
    <w:rsid w:val="00227CA7"/>
    <w:rsid w:val="00231EFF"/>
    <w:rsid w:val="00232D1B"/>
    <w:rsid w:val="00237247"/>
    <w:rsid w:val="0024232B"/>
    <w:rsid w:val="0025380A"/>
    <w:rsid w:val="002541BF"/>
    <w:rsid w:val="00256C9C"/>
    <w:rsid w:val="002608B3"/>
    <w:rsid w:val="00262790"/>
    <w:rsid w:val="00262AEC"/>
    <w:rsid w:val="00271284"/>
    <w:rsid w:val="00272731"/>
    <w:rsid w:val="00272ED7"/>
    <w:rsid w:val="00273952"/>
    <w:rsid w:val="00276966"/>
    <w:rsid w:val="00276995"/>
    <w:rsid w:val="00285F94"/>
    <w:rsid w:val="002874A7"/>
    <w:rsid w:val="0029227F"/>
    <w:rsid w:val="00293C3F"/>
    <w:rsid w:val="00293FF2"/>
    <w:rsid w:val="00294277"/>
    <w:rsid w:val="0029480F"/>
    <w:rsid w:val="002A1524"/>
    <w:rsid w:val="002A2623"/>
    <w:rsid w:val="002A2C26"/>
    <w:rsid w:val="002A4702"/>
    <w:rsid w:val="002A4D0B"/>
    <w:rsid w:val="002A7B41"/>
    <w:rsid w:val="002B0B1B"/>
    <w:rsid w:val="002B0FA7"/>
    <w:rsid w:val="002B2827"/>
    <w:rsid w:val="002B44CB"/>
    <w:rsid w:val="002B47D2"/>
    <w:rsid w:val="002B6786"/>
    <w:rsid w:val="002C052C"/>
    <w:rsid w:val="002C0CA8"/>
    <w:rsid w:val="002C0CC6"/>
    <w:rsid w:val="002C0D33"/>
    <w:rsid w:val="002C103F"/>
    <w:rsid w:val="002C2A08"/>
    <w:rsid w:val="002C6D8F"/>
    <w:rsid w:val="002C784E"/>
    <w:rsid w:val="002C78BF"/>
    <w:rsid w:val="002D23BE"/>
    <w:rsid w:val="002D374E"/>
    <w:rsid w:val="002D48BE"/>
    <w:rsid w:val="002E3D99"/>
    <w:rsid w:val="002E4E0D"/>
    <w:rsid w:val="002E5385"/>
    <w:rsid w:val="002E5E4C"/>
    <w:rsid w:val="002E6842"/>
    <w:rsid w:val="002E69AB"/>
    <w:rsid w:val="002F0074"/>
    <w:rsid w:val="002F04BB"/>
    <w:rsid w:val="002F2B1A"/>
    <w:rsid w:val="002F3D87"/>
    <w:rsid w:val="002F42D1"/>
    <w:rsid w:val="002F564A"/>
    <w:rsid w:val="002F5E0E"/>
    <w:rsid w:val="00305DA0"/>
    <w:rsid w:val="00306125"/>
    <w:rsid w:val="00311223"/>
    <w:rsid w:val="00312099"/>
    <w:rsid w:val="00313B79"/>
    <w:rsid w:val="0031602B"/>
    <w:rsid w:val="00317EE9"/>
    <w:rsid w:val="00323AE4"/>
    <w:rsid w:val="003254DC"/>
    <w:rsid w:val="00325A4B"/>
    <w:rsid w:val="003273D4"/>
    <w:rsid w:val="00327E03"/>
    <w:rsid w:val="00330FA9"/>
    <w:rsid w:val="00332E84"/>
    <w:rsid w:val="0033556A"/>
    <w:rsid w:val="0034080E"/>
    <w:rsid w:val="00340AF9"/>
    <w:rsid w:val="003428A1"/>
    <w:rsid w:val="00344553"/>
    <w:rsid w:val="00345194"/>
    <w:rsid w:val="0034618C"/>
    <w:rsid w:val="00351BCA"/>
    <w:rsid w:val="003520A7"/>
    <w:rsid w:val="00353DF7"/>
    <w:rsid w:val="00360817"/>
    <w:rsid w:val="0036191E"/>
    <w:rsid w:val="00361A45"/>
    <w:rsid w:val="0036255E"/>
    <w:rsid w:val="00366D03"/>
    <w:rsid w:val="00370C97"/>
    <w:rsid w:val="003710B7"/>
    <w:rsid w:val="0037154F"/>
    <w:rsid w:val="00371C01"/>
    <w:rsid w:val="00372F14"/>
    <w:rsid w:val="00373DD0"/>
    <w:rsid w:val="00374594"/>
    <w:rsid w:val="003762AC"/>
    <w:rsid w:val="0038049F"/>
    <w:rsid w:val="00381CA8"/>
    <w:rsid w:val="00386CA4"/>
    <w:rsid w:val="003878E8"/>
    <w:rsid w:val="00387D2C"/>
    <w:rsid w:val="00387E6F"/>
    <w:rsid w:val="003914AD"/>
    <w:rsid w:val="00394D45"/>
    <w:rsid w:val="003951F4"/>
    <w:rsid w:val="003A0B50"/>
    <w:rsid w:val="003A1443"/>
    <w:rsid w:val="003A230D"/>
    <w:rsid w:val="003A3E30"/>
    <w:rsid w:val="003A4D4F"/>
    <w:rsid w:val="003A624A"/>
    <w:rsid w:val="003B04D8"/>
    <w:rsid w:val="003B38C2"/>
    <w:rsid w:val="003B43A6"/>
    <w:rsid w:val="003B5EB6"/>
    <w:rsid w:val="003C1EC1"/>
    <w:rsid w:val="003C4152"/>
    <w:rsid w:val="003C5D94"/>
    <w:rsid w:val="003C7117"/>
    <w:rsid w:val="003C7C8B"/>
    <w:rsid w:val="003D6CFA"/>
    <w:rsid w:val="003D738E"/>
    <w:rsid w:val="003D7B9F"/>
    <w:rsid w:val="003E1312"/>
    <w:rsid w:val="003E24BD"/>
    <w:rsid w:val="003E3524"/>
    <w:rsid w:val="003E6078"/>
    <w:rsid w:val="003E66D1"/>
    <w:rsid w:val="003F285E"/>
    <w:rsid w:val="003F2956"/>
    <w:rsid w:val="003F3963"/>
    <w:rsid w:val="003F4D91"/>
    <w:rsid w:val="00403B68"/>
    <w:rsid w:val="0040484B"/>
    <w:rsid w:val="00406585"/>
    <w:rsid w:val="00406E91"/>
    <w:rsid w:val="0040773F"/>
    <w:rsid w:val="00407B7B"/>
    <w:rsid w:val="004116C9"/>
    <w:rsid w:val="00414F6F"/>
    <w:rsid w:val="00420350"/>
    <w:rsid w:val="0042152E"/>
    <w:rsid w:val="00422E55"/>
    <w:rsid w:val="00422F94"/>
    <w:rsid w:val="0042506A"/>
    <w:rsid w:val="004252FD"/>
    <w:rsid w:val="004270CA"/>
    <w:rsid w:val="004303B9"/>
    <w:rsid w:val="00431A93"/>
    <w:rsid w:val="004327B1"/>
    <w:rsid w:val="00436132"/>
    <w:rsid w:val="0043694A"/>
    <w:rsid w:val="0043742B"/>
    <w:rsid w:val="00440BFA"/>
    <w:rsid w:val="00441C25"/>
    <w:rsid w:val="004430AD"/>
    <w:rsid w:val="00443DFF"/>
    <w:rsid w:val="00445836"/>
    <w:rsid w:val="004459EF"/>
    <w:rsid w:val="004524B6"/>
    <w:rsid w:val="00452DC1"/>
    <w:rsid w:val="00452E0A"/>
    <w:rsid w:val="004531A5"/>
    <w:rsid w:val="00454F54"/>
    <w:rsid w:val="0045780A"/>
    <w:rsid w:val="004614B7"/>
    <w:rsid w:val="00461FBA"/>
    <w:rsid w:val="004622EF"/>
    <w:rsid w:val="004640EE"/>
    <w:rsid w:val="0046623F"/>
    <w:rsid w:val="00467E1B"/>
    <w:rsid w:val="00470E4A"/>
    <w:rsid w:val="00471461"/>
    <w:rsid w:val="0047512A"/>
    <w:rsid w:val="00476695"/>
    <w:rsid w:val="00477E0A"/>
    <w:rsid w:val="004801E8"/>
    <w:rsid w:val="00480FF5"/>
    <w:rsid w:val="00481143"/>
    <w:rsid w:val="004830C3"/>
    <w:rsid w:val="00484EA2"/>
    <w:rsid w:val="00486827"/>
    <w:rsid w:val="00487ACF"/>
    <w:rsid w:val="00491558"/>
    <w:rsid w:val="004921AB"/>
    <w:rsid w:val="0049312F"/>
    <w:rsid w:val="004934D6"/>
    <w:rsid w:val="00493681"/>
    <w:rsid w:val="004945CA"/>
    <w:rsid w:val="004949A7"/>
    <w:rsid w:val="004952FC"/>
    <w:rsid w:val="00495AD2"/>
    <w:rsid w:val="00495F7A"/>
    <w:rsid w:val="004A47A5"/>
    <w:rsid w:val="004A6F34"/>
    <w:rsid w:val="004B028D"/>
    <w:rsid w:val="004B25FF"/>
    <w:rsid w:val="004B3698"/>
    <w:rsid w:val="004B40F2"/>
    <w:rsid w:val="004B5AA8"/>
    <w:rsid w:val="004B73F3"/>
    <w:rsid w:val="004B7E00"/>
    <w:rsid w:val="004B7ECB"/>
    <w:rsid w:val="004B7FD6"/>
    <w:rsid w:val="004C0269"/>
    <w:rsid w:val="004C0B29"/>
    <w:rsid w:val="004C0E07"/>
    <w:rsid w:val="004C2923"/>
    <w:rsid w:val="004C293D"/>
    <w:rsid w:val="004C3349"/>
    <w:rsid w:val="004C49FB"/>
    <w:rsid w:val="004C4B78"/>
    <w:rsid w:val="004C5851"/>
    <w:rsid w:val="004C6DFD"/>
    <w:rsid w:val="004D21FB"/>
    <w:rsid w:val="004D294C"/>
    <w:rsid w:val="004D4E20"/>
    <w:rsid w:val="004D549F"/>
    <w:rsid w:val="004E0DA7"/>
    <w:rsid w:val="004E32A6"/>
    <w:rsid w:val="004F18B3"/>
    <w:rsid w:val="004F18FF"/>
    <w:rsid w:val="004F4AE4"/>
    <w:rsid w:val="004F62D9"/>
    <w:rsid w:val="00501297"/>
    <w:rsid w:val="00501E95"/>
    <w:rsid w:val="005022F5"/>
    <w:rsid w:val="00502C68"/>
    <w:rsid w:val="00504814"/>
    <w:rsid w:val="00504EDD"/>
    <w:rsid w:val="00505D32"/>
    <w:rsid w:val="00505FF6"/>
    <w:rsid w:val="00506F67"/>
    <w:rsid w:val="005118CB"/>
    <w:rsid w:val="0051593B"/>
    <w:rsid w:val="00516411"/>
    <w:rsid w:val="00516B18"/>
    <w:rsid w:val="00517299"/>
    <w:rsid w:val="00517375"/>
    <w:rsid w:val="0052006D"/>
    <w:rsid w:val="00524972"/>
    <w:rsid w:val="0052639C"/>
    <w:rsid w:val="005263EC"/>
    <w:rsid w:val="005267C9"/>
    <w:rsid w:val="00527828"/>
    <w:rsid w:val="005314D1"/>
    <w:rsid w:val="00533007"/>
    <w:rsid w:val="0053361A"/>
    <w:rsid w:val="005351B5"/>
    <w:rsid w:val="00540893"/>
    <w:rsid w:val="0054129D"/>
    <w:rsid w:val="00543442"/>
    <w:rsid w:val="005441C1"/>
    <w:rsid w:val="005453A2"/>
    <w:rsid w:val="00547CC2"/>
    <w:rsid w:val="00550B18"/>
    <w:rsid w:val="00551279"/>
    <w:rsid w:val="0055614B"/>
    <w:rsid w:val="005616E6"/>
    <w:rsid w:val="00561EEE"/>
    <w:rsid w:val="005640A2"/>
    <w:rsid w:val="00564E20"/>
    <w:rsid w:val="00565245"/>
    <w:rsid w:val="0056759E"/>
    <w:rsid w:val="00567EF3"/>
    <w:rsid w:val="00570DB1"/>
    <w:rsid w:val="005729AD"/>
    <w:rsid w:val="00572A0D"/>
    <w:rsid w:val="005736B6"/>
    <w:rsid w:val="00574BAF"/>
    <w:rsid w:val="005751AD"/>
    <w:rsid w:val="005762EF"/>
    <w:rsid w:val="00576322"/>
    <w:rsid w:val="00580BE3"/>
    <w:rsid w:val="00581966"/>
    <w:rsid w:val="00585705"/>
    <w:rsid w:val="00585995"/>
    <w:rsid w:val="005876CC"/>
    <w:rsid w:val="0059532C"/>
    <w:rsid w:val="005A4567"/>
    <w:rsid w:val="005A6387"/>
    <w:rsid w:val="005A65FD"/>
    <w:rsid w:val="005B1822"/>
    <w:rsid w:val="005B27EC"/>
    <w:rsid w:val="005B2937"/>
    <w:rsid w:val="005B43B5"/>
    <w:rsid w:val="005B47D9"/>
    <w:rsid w:val="005C14E9"/>
    <w:rsid w:val="005C1B43"/>
    <w:rsid w:val="005C2881"/>
    <w:rsid w:val="005C41FF"/>
    <w:rsid w:val="005C4FEF"/>
    <w:rsid w:val="005C5185"/>
    <w:rsid w:val="005C6D23"/>
    <w:rsid w:val="005D0C87"/>
    <w:rsid w:val="005D233B"/>
    <w:rsid w:val="005D4F0D"/>
    <w:rsid w:val="005D640A"/>
    <w:rsid w:val="005D7918"/>
    <w:rsid w:val="005D7CA2"/>
    <w:rsid w:val="005E0141"/>
    <w:rsid w:val="005E1096"/>
    <w:rsid w:val="005E63F7"/>
    <w:rsid w:val="005F0662"/>
    <w:rsid w:val="005F0CCC"/>
    <w:rsid w:val="005F2832"/>
    <w:rsid w:val="005F4320"/>
    <w:rsid w:val="005F4415"/>
    <w:rsid w:val="005F59BA"/>
    <w:rsid w:val="00601563"/>
    <w:rsid w:val="00601DA7"/>
    <w:rsid w:val="006024E1"/>
    <w:rsid w:val="00607F77"/>
    <w:rsid w:val="0061094A"/>
    <w:rsid w:val="00610C4D"/>
    <w:rsid w:val="00611019"/>
    <w:rsid w:val="00611424"/>
    <w:rsid w:val="00611873"/>
    <w:rsid w:val="006128EE"/>
    <w:rsid w:val="006157F2"/>
    <w:rsid w:val="00615D14"/>
    <w:rsid w:val="006166C7"/>
    <w:rsid w:val="00617854"/>
    <w:rsid w:val="00621AFB"/>
    <w:rsid w:val="006223E9"/>
    <w:rsid w:val="00623471"/>
    <w:rsid w:val="00625773"/>
    <w:rsid w:val="00630A62"/>
    <w:rsid w:val="00632703"/>
    <w:rsid w:val="00637A21"/>
    <w:rsid w:val="006409D8"/>
    <w:rsid w:val="00642F14"/>
    <w:rsid w:val="006444CF"/>
    <w:rsid w:val="0065069F"/>
    <w:rsid w:val="006506C1"/>
    <w:rsid w:val="0065194F"/>
    <w:rsid w:val="00652245"/>
    <w:rsid w:val="00654DB6"/>
    <w:rsid w:val="00656510"/>
    <w:rsid w:val="00657191"/>
    <w:rsid w:val="00663649"/>
    <w:rsid w:val="006646ED"/>
    <w:rsid w:val="00665D0B"/>
    <w:rsid w:val="00666C84"/>
    <w:rsid w:val="00666D16"/>
    <w:rsid w:val="0067007B"/>
    <w:rsid w:val="00673A5B"/>
    <w:rsid w:val="00673CC8"/>
    <w:rsid w:val="00673DE7"/>
    <w:rsid w:val="006762FA"/>
    <w:rsid w:val="00685766"/>
    <w:rsid w:val="006870AD"/>
    <w:rsid w:val="006941FF"/>
    <w:rsid w:val="006947A7"/>
    <w:rsid w:val="006979CF"/>
    <w:rsid w:val="006A0613"/>
    <w:rsid w:val="006A1248"/>
    <w:rsid w:val="006A1C9D"/>
    <w:rsid w:val="006A47B3"/>
    <w:rsid w:val="006A7F4E"/>
    <w:rsid w:val="006B22A0"/>
    <w:rsid w:val="006B3169"/>
    <w:rsid w:val="006B627A"/>
    <w:rsid w:val="006B651B"/>
    <w:rsid w:val="006B705A"/>
    <w:rsid w:val="006C2505"/>
    <w:rsid w:val="006C2EB7"/>
    <w:rsid w:val="006C541F"/>
    <w:rsid w:val="006C75D7"/>
    <w:rsid w:val="006D280C"/>
    <w:rsid w:val="006D288B"/>
    <w:rsid w:val="006D3C85"/>
    <w:rsid w:val="006D4DA9"/>
    <w:rsid w:val="006D5869"/>
    <w:rsid w:val="006D6367"/>
    <w:rsid w:val="006D6E84"/>
    <w:rsid w:val="006E54A2"/>
    <w:rsid w:val="006E5697"/>
    <w:rsid w:val="006F29A3"/>
    <w:rsid w:val="006F310B"/>
    <w:rsid w:val="006F3AF4"/>
    <w:rsid w:val="006F3DF2"/>
    <w:rsid w:val="006F5035"/>
    <w:rsid w:val="006F678B"/>
    <w:rsid w:val="006F6F0E"/>
    <w:rsid w:val="006F7203"/>
    <w:rsid w:val="00702681"/>
    <w:rsid w:val="00703AF6"/>
    <w:rsid w:val="0070485B"/>
    <w:rsid w:val="00704C10"/>
    <w:rsid w:val="00710534"/>
    <w:rsid w:val="00710649"/>
    <w:rsid w:val="00710F4E"/>
    <w:rsid w:val="007117AE"/>
    <w:rsid w:val="00713AF1"/>
    <w:rsid w:val="00713B2E"/>
    <w:rsid w:val="00713E75"/>
    <w:rsid w:val="007159C8"/>
    <w:rsid w:val="00715BC1"/>
    <w:rsid w:val="00721355"/>
    <w:rsid w:val="00724774"/>
    <w:rsid w:val="00725E9B"/>
    <w:rsid w:val="00727EFD"/>
    <w:rsid w:val="0073553C"/>
    <w:rsid w:val="00735674"/>
    <w:rsid w:val="00735CCC"/>
    <w:rsid w:val="00736511"/>
    <w:rsid w:val="00737CBB"/>
    <w:rsid w:val="007407B3"/>
    <w:rsid w:val="007439BD"/>
    <w:rsid w:val="00747E2A"/>
    <w:rsid w:val="00751CAE"/>
    <w:rsid w:val="0075225B"/>
    <w:rsid w:val="00754846"/>
    <w:rsid w:val="00760453"/>
    <w:rsid w:val="00761332"/>
    <w:rsid w:val="007620CF"/>
    <w:rsid w:val="00762831"/>
    <w:rsid w:val="00763C22"/>
    <w:rsid w:val="00764DDF"/>
    <w:rsid w:val="00771C78"/>
    <w:rsid w:val="00772BEB"/>
    <w:rsid w:val="00772E98"/>
    <w:rsid w:val="00780DA9"/>
    <w:rsid w:val="00782962"/>
    <w:rsid w:val="00783033"/>
    <w:rsid w:val="007844AA"/>
    <w:rsid w:val="00785E8D"/>
    <w:rsid w:val="007861A1"/>
    <w:rsid w:val="0078672B"/>
    <w:rsid w:val="00787D92"/>
    <w:rsid w:val="00787E40"/>
    <w:rsid w:val="00792451"/>
    <w:rsid w:val="00794774"/>
    <w:rsid w:val="00796E1A"/>
    <w:rsid w:val="007974AB"/>
    <w:rsid w:val="00797525"/>
    <w:rsid w:val="00797A87"/>
    <w:rsid w:val="007A0883"/>
    <w:rsid w:val="007A1150"/>
    <w:rsid w:val="007A1887"/>
    <w:rsid w:val="007A18CD"/>
    <w:rsid w:val="007A2AC8"/>
    <w:rsid w:val="007A7810"/>
    <w:rsid w:val="007A7E81"/>
    <w:rsid w:val="007B312C"/>
    <w:rsid w:val="007B61EC"/>
    <w:rsid w:val="007C2886"/>
    <w:rsid w:val="007C2FDB"/>
    <w:rsid w:val="007C353B"/>
    <w:rsid w:val="007C45F5"/>
    <w:rsid w:val="007C6278"/>
    <w:rsid w:val="007C668C"/>
    <w:rsid w:val="007C7910"/>
    <w:rsid w:val="007D1F78"/>
    <w:rsid w:val="007D5D76"/>
    <w:rsid w:val="007E0616"/>
    <w:rsid w:val="007E0EE4"/>
    <w:rsid w:val="007E179D"/>
    <w:rsid w:val="007E192D"/>
    <w:rsid w:val="007E39E9"/>
    <w:rsid w:val="007E4BF3"/>
    <w:rsid w:val="007E4D72"/>
    <w:rsid w:val="007E693A"/>
    <w:rsid w:val="007E73CF"/>
    <w:rsid w:val="007F136D"/>
    <w:rsid w:val="007F15DF"/>
    <w:rsid w:val="007F2821"/>
    <w:rsid w:val="007F4654"/>
    <w:rsid w:val="007F66A9"/>
    <w:rsid w:val="007F7072"/>
    <w:rsid w:val="00800DF4"/>
    <w:rsid w:val="00801213"/>
    <w:rsid w:val="008021FC"/>
    <w:rsid w:val="00802C0E"/>
    <w:rsid w:val="0080394E"/>
    <w:rsid w:val="0080764F"/>
    <w:rsid w:val="00810B2B"/>
    <w:rsid w:val="00810F76"/>
    <w:rsid w:val="00811308"/>
    <w:rsid w:val="00811C3F"/>
    <w:rsid w:val="00812C54"/>
    <w:rsid w:val="008139D4"/>
    <w:rsid w:val="0081704B"/>
    <w:rsid w:val="00817E28"/>
    <w:rsid w:val="00817F2E"/>
    <w:rsid w:val="00823AFD"/>
    <w:rsid w:val="00825DB9"/>
    <w:rsid w:val="00830C11"/>
    <w:rsid w:val="00830E87"/>
    <w:rsid w:val="008311A4"/>
    <w:rsid w:val="0083324B"/>
    <w:rsid w:val="00833ACD"/>
    <w:rsid w:val="0083438D"/>
    <w:rsid w:val="008354BF"/>
    <w:rsid w:val="008359D1"/>
    <w:rsid w:val="0083693B"/>
    <w:rsid w:val="00837222"/>
    <w:rsid w:val="00840028"/>
    <w:rsid w:val="00842BE6"/>
    <w:rsid w:val="00844DF4"/>
    <w:rsid w:val="00844F8D"/>
    <w:rsid w:val="00847DB4"/>
    <w:rsid w:val="008511E6"/>
    <w:rsid w:val="0085554B"/>
    <w:rsid w:val="008558ED"/>
    <w:rsid w:val="00855E19"/>
    <w:rsid w:val="00861A17"/>
    <w:rsid w:val="00864AC0"/>
    <w:rsid w:val="008658F4"/>
    <w:rsid w:val="00866B17"/>
    <w:rsid w:val="00871522"/>
    <w:rsid w:val="008737C9"/>
    <w:rsid w:val="00873CD2"/>
    <w:rsid w:val="008754A8"/>
    <w:rsid w:val="00875E3D"/>
    <w:rsid w:val="00877858"/>
    <w:rsid w:val="008802F4"/>
    <w:rsid w:val="00880BAE"/>
    <w:rsid w:val="008826AC"/>
    <w:rsid w:val="008830DE"/>
    <w:rsid w:val="00883E47"/>
    <w:rsid w:val="00884A0E"/>
    <w:rsid w:val="00885580"/>
    <w:rsid w:val="00885FCB"/>
    <w:rsid w:val="00886E02"/>
    <w:rsid w:val="008873A0"/>
    <w:rsid w:val="008909F7"/>
    <w:rsid w:val="00890DCB"/>
    <w:rsid w:val="008911FE"/>
    <w:rsid w:val="00892060"/>
    <w:rsid w:val="00893B55"/>
    <w:rsid w:val="008953C5"/>
    <w:rsid w:val="00895D13"/>
    <w:rsid w:val="00897EF8"/>
    <w:rsid w:val="008A4D0B"/>
    <w:rsid w:val="008A4F82"/>
    <w:rsid w:val="008A7369"/>
    <w:rsid w:val="008A7BCF"/>
    <w:rsid w:val="008B11DE"/>
    <w:rsid w:val="008B122C"/>
    <w:rsid w:val="008B28E1"/>
    <w:rsid w:val="008B3860"/>
    <w:rsid w:val="008B4874"/>
    <w:rsid w:val="008B6A72"/>
    <w:rsid w:val="008B7F7B"/>
    <w:rsid w:val="008C1B35"/>
    <w:rsid w:val="008C30B1"/>
    <w:rsid w:val="008C4436"/>
    <w:rsid w:val="008C6FBD"/>
    <w:rsid w:val="008D439F"/>
    <w:rsid w:val="008D4F2C"/>
    <w:rsid w:val="008D551D"/>
    <w:rsid w:val="008D6A0E"/>
    <w:rsid w:val="008E06E9"/>
    <w:rsid w:val="008E0A8A"/>
    <w:rsid w:val="008E1CBC"/>
    <w:rsid w:val="008E3C10"/>
    <w:rsid w:val="008E6AE3"/>
    <w:rsid w:val="008F0377"/>
    <w:rsid w:val="008F2953"/>
    <w:rsid w:val="008F30DC"/>
    <w:rsid w:val="008F4601"/>
    <w:rsid w:val="008F6FC3"/>
    <w:rsid w:val="008F7395"/>
    <w:rsid w:val="008F7F38"/>
    <w:rsid w:val="009025DC"/>
    <w:rsid w:val="00902FC3"/>
    <w:rsid w:val="0090397F"/>
    <w:rsid w:val="00903D2C"/>
    <w:rsid w:val="00905DB2"/>
    <w:rsid w:val="009149A4"/>
    <w:rsid w:val="00917B94"/>
    <w:rsid w:val="009214F3"/>
    <w:rsid w:val="0092431B"/>
    <w:rsid w:val="00925D44"/>
    <w:rsid w:val="009264E2"/>
    <w:rsid w:val="0092781A"/>
    <w:rsid w:val="00930A53"/>
    <w:rsid w:val="00935986"/>
    <w:rsid w:val="009407BF"/>
    <w:rsid w:val="00942DD8"/>
    <w:rsid w:val="00944428"/>
    <w:rsid w:val="00944A02"/>
    <w:rsid w:val="00944D53"/>
    <w:rsid w:val="00944E9B"/>
    <w:rsid w:val="00945DDB"/>
    <w:rsid w:val="009461E6"/>
    <w:rsid w:val="00947CD3"/>
    <w:rsid w:val="009515F4"/>
    <w:rsid w:val="00951C95"/>
    <w:rsid w:val="0095331A"/>
    <w:rsid w:val="00953C5B"/>
    <w:rsid w:val="00954F25"/>
    <w:rsid w:val="00956450"/>
    <w:rsid w:val="00956457"/>
    <w:rsid w:val="00960DF8"/>
    <w:rsid w:val="00961698"/>
    <w:rsid w:val="00961AEA"/>
    <w:rsid w:val="009628A1"/>
    <w:rsid w:val="00963F0F"/>
    <w:rsid w:val="009643B8"/>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6AC6"/>
    <w:rsid w:val="00997404"/>
    <w:rsid w:val="00997B8B"/>
    <w:rsid w:val="009A07DE"/>
    <w:rsid w:val="009A2E4F"/>
    <w:rsid w:val="009A3FD7"/>
    <w:rsid w:val="009A7E9B"/>
    <w:rsid w:val="009B0C69"/>
    <w:rsid w:val="009B38F3"/>
    <w:rsid w:val="009B65F6"/>
    <w:rsid w:val="009C01FC"/>
    <w:rsid w:val="009C23EC"/>
    <w:rsid w:val="009C47C3"/>
    <w:rsid w:val="009C5023"/>
    <w:rsid w:val="009C5914"/>
    <w:rsid w:val="009C6B02"/>
    <w:rsid w:val="009C6F27"/>
    <w:rsid w:val="009D1069"/>
    <w:rsid w:val="009D3D97"/>
    <w:rsid w:val="009D44BA"/>
    <w:rsid w:val="009D5518"/>
    <w:rsid w:val="009D74F1"/>
    <w:rsid w:val="009D74F3"/>
    <w:rsid w:val="009E1402"/>
    <w:rsid w:val="009E4A1B"/>
    <w:rsid w:val="009E547F"/>
    <w:rsid w:val="009E7D4B"/>
    <w:rsid w:val="009F077F"/>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3A6A"/>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6BE5"/>
    <w:rsid w:val="00A40A25"/>
    <w:rsid w:val="00A40B57"/>
    <w:rsid w:val="00A41846"/>
    <w:rsid w:val="00A42AEB"/>
    <w:rsid w:val="00A4481A"/>
    <w:rsid w:val="00A44CD7"/>
    <w:rsid w:val="00A4635D"/>
    <w:rsid w:val="00A50DA6"/>
    <w:rsid w:val="00A50FE3"/>
    <w:rsid w:val="00A5214D"/>
    <w:rsid w:val="00A52DE0"/>
    <w:rsid w:val="00A5497A"/>
    <w:rsid w:val="00A55C45"/>
    <w:rsid w:val="00A60C99"/>
    <w:rsid w:val="00A61AF5"/>
    <w:rsid w:val="00A62314"/>
    <w:rsid w:val="00A6430E"/>
    <w:rsid w:val="00A64DE8"/>
    <w:rsid w:val="00A660CF"/>
    <w:rsid w:val="00A725B8"/>
    <w:rsid w:val="00A7524C"/>
    <w:rsid w:val="00A77A8B"/>
    <w:rsid w:val="00A80DFA"/>
    <w:rsid w:val="00A84D2E"/>
    <w:rsid w:val="00A91FF9"/>
    <w:rsid w:val="00A93170"/>
    <w:rsid w:val="00A947F4"/>
    <w:rsid w:val="00A949EA"/>
    <w:rsid w:val="00A95A85"/>
    <w:rsid w:val="00A96812"/>
    <w:rsid w:val="00A97EDF"/>
    <w:rsid w:val="00AA0EBF"/>
    <w:rsid w:val="00AA1FF8"/>
    <w:rsid w:val="00AA2AC5"/>
    <w:rsid w:val="00AA31F5"/>
    <w:rsid w:val="00AA38BC"/>
    <w:rsid w:val="00AB32D8"/>
    <w:rsid w:val="00AB35F6"/>
    <w:rsid w:val="00AB67A5"/>
    <w:rsid w:val="00AB6A7C"/>
    <w:rsid w:val="00AB73FE"/>
    <w:rsid w:val="00AB76EA"/>
    <w:rsid w:val="00AC14E0"/>
    <w:rsid w:val="00AC2900"/>
    <w:rsid w:val="00AD01C1"/>
    <w:rsid w:val="00AD077A"/>
    <w:rsid w:val="00AD1665"/>
    <w:rsid w:val="00AD17D9"/>
    <w:rsid w:val="00AD44B7"/>
    <w:rsid w:val="00AD57BD"/>
    <w:rsid w:val="00AD5F94"/>
    <w:rsid w:val="00AD660E"/>
    <w:rsid w:val="00AE0FDA"/>
    <w:rsid w:val="00AF1D60"/>
    <w:rsid w:val="00AF31AC"/>
    <w:rsid w:val="00AF31AD"/>
    <w:rsid w:val="00AF518D"/>
    <w:rsid w:val="00AF7858"/>
    <w:rsid w:val="00B0160D"/>
    <w:rsid w:val="00B04306"/>
    <w:rsid w:val="00B04C0C"/>
    <w:rsid w:val="00B05E89"/>
    <w:rsid w:val="00B06A78"/>
    <w:rsid w:val="00B07507"/>
    <w:rsid w:val="00B075E1"/>
    <w:rsid w:val="00B11215"/>
    <w:rsid w:val="00B16467"/>
    <w:rsid w:val="00B17B83"/>
    <w:rsid w:val="00B21317"/>
    <w:rsid w:val="00B218FD"/>
    <w:rsid w:val="00B22900"/>
    <w:rsid w:val="00B2516D"/>
    <w:rsid w:val="00B26730"/>
    <w:rsid w:val="00B30643"/>
    <w:rsid w:val="00B32DD2"/>
    <w:rsid w:val="00B336BE"/>
    <w:rsid w:val="00B338B6"/>
    <w:rsid w:val="00B3651B"/>
    <w:rsid w:val="00B40782"/>
    <w:rsid w:val="00B40B58"/>
    <w:rsid w:val="00B424A9"/>
    <w:rsid w:val="00B50BA7"/>
    <w:rsid w:val="00B52271"/>
    <w:rsid w:val="00B52289"/>
    <w:rsid w:val="00B53D8F"/>
    <w:rsid w:val="00B56F15"/>
    <w:rsid w:val="00B61DF7"/>
    <w:rsid w:val="00B62EE2"/>
    <w:rsid w:val="00B6498D"/>
    <w:rsid w:val="00B7042A"/>
    <w:rsid w:val="00B70D5F"/>
    <w:rsid w:val="00B71284"/>
    <w:rsid w:val="00B74E74"/>
    <w:rsid w:val="00B75BF3"/>
    <w:rsid w:val="00B80C46"/>
    <w:rsid w:val="00B8119F"/>
    <w:rsid w:val="00B8249B"/>
    <w:rsid w:val="00B834AE"/>
    <w:rsid w:val="00B85CCF"/>
    <w:rsid w:val="00B86511"/>
    <w:rsid w:val="00B87B3C"/>
    <w:rsid w:val="00B913A4"/>
    <w:rsid w:val="00B92012"/>
    <w:rsid w:val="00B931C6"/>
    <w:rsid w:val="00B93B92"/>
    <w:rsid w:val="00B97D2D"/>
    <w:rsid w:val="00BA0272"/>
    <w:rsid w:val="00BA0756"/>
    <w:rsid w:val="00BA12E6"/>
    <w:rsid w:val="00BA19D9"/>
    <w:rsid w:val="00BA1ADD"/>
    <w:rsid w:val="00BA5213"/>
    <w:rsid w:val="00BA6613"/>
    <w:rsid w:val="00BB04ED"/>
    <w:rsid w:val="00BB086F"/>
    <w:rsid w:val="00BB3F24"/>
    <w:rsid w:val="00BB444C"/>
    <w:rsid w:val="00BB60B9"/>
    <w:rsid w:val="00BC0949"/>
    <w:rsid w:val="00BC4DF1"/>
    <w:rsid w:val="00BC5BF7"/>
    <w:rsid w:val="00BC6201"/>
    <w:rsid w:val="00BD0B75"/>
    <w:rsid w:val="00BD50DC"/>
    <w:rsid w:val="00BD5256"/>
    <w:rsid w:val="00BD6992"/>
    <w:rsid w:val="00BD6F5D"/>
    <w:rsid w:val="00BD7C20"/>
    <w:rsid w:val="00BE1306"/>
    <w:rsid w:val="00BE1525"/>
    <w:rsid w:val="00BE1E5D"/>
    <w:rsid w:val="00BE480A"/>
    <w:rsid w:val="00BE59A5"/>
    <w:rsid w:val="00BE5ECB"/>
    <w:rsid w:val="00BE75E2"/>
    <w:rsid w:val="00BE7A75"/>
    <w:rsid w:val="00BF0F01"/>
    <w:rsid w:val="00BF11C9"/>
    <w:rsid w:val="00BF535C"/>
    <w:rsid w:val="00C01AF7"/>
    <w:rsid w:val="00C04220"/>
    <w:rsid w:val="00C0439E"/>
    <w:rsid w:val="00C0573A"/>
    <w:rsid w:val="00C0611A"/>
    <w:rsid w:val="00C06ED5"/>
    <w:rsid w:val="00C06EEB"/>
    <w:rsid w:val="00C11AB2"/>
    <w:rsid w:val="00C15FDB"/>
    <w:rsid w:val="00C1630B"/>
    <w:rsid w:val="00C168A2"/>
    <w:rsid w:val="00C170EE"/>
    <w:rsid w:val="00C17920"/>
    <w:rsid w:val="00C17F1A"/>
    <w:rsid w:val="00C20320"/>
    <w:rsid w:val="00C2142A"/>
    <w:rsid w:val="00C22493"/>
    <w:rsid w:val="00C253F5"/>
    <w:rsid w:val="00C26116"/>
    <w:rsid w:val="00C266A1"/>
    <w:rsid w:val="00C26FEC"/>
    <w:rsid w:val="00C31109"/>
    <w:rsid w:val="00C312C1"/>
    <w:rsid w:val="00C31629"/>
    <w:rsid w:val="00C32648"/>
    <w:rsid w:val="00C35975"/>
    <w:rsid w:val="00C40921"/>
    <w:rsid w:val="00C41F61"/>
    <w:rsid w:val="00C4239E"/>
    <w:rsid w:val="00C4489D"/>
    <w:rsid w:val="00C44C50"/>
    <w:rsid w:val="00C60788"/>
    <w:rsid w:val="00C614DB"/>
    <w:rsid w:val="00C62B21"/>
    <w:rsid w:val="00C65394"/>
    <w:rsid w:val="00C65E7B"/>
    <w:rsid w:val="00C67423"/>
    <w:rsid w:val="00C70BA3"/>
    <w:rsid w:val="00C736E9"/>
    <w:rsid w:val="00C747BE"/>
    <w:rsid w:val="00C7737D"/>
    <w:rsid w:val="00C80891"/>
    <w:rsid w:val="00C812B6"/>
    <w:rsid w:val="00C823B6"/>
    <w:rsid w:val="00C82F12"/>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A07"/>
    <w:rsid w:val="00CA1A7E"/>
    <w:rsid w:val="00CA2791"/>
    <w:rsid w:val="00CA7335"/>
    <w:rsid w:val="00CA75AC"/>
    <w:rsid w:val="00CA7F0F"/>
    <w:rsid w:val="00CB0F06"/>
    <w:rsid w:val="00CB1D1C"/>
    <w:rsid w:val="00CB2D4E"/>
    <w:rsid w:val="00CB3C18"/>
    <w:rsid w:val="00CC0EF0"/>
    <w:rsid w:val="00CC253B"/>
    <w:rsid w:val="00CC3387"/>
    <w:rsid w:val="00CC51F8"/>
    <w:rsid w:val="00CD0879"/>
    <w:rsid w:val="00CD2B29"/>
    <w:rsid w:val="00CD31AE"/>
    <w:rsid w:val="00CD44AD"/>
    <w:rsid w:val="00CD6069"/>
    <w:rsid w:val="00CD6096"/>
    <w:rsid w:val="00CD6403"/>
    <w:rsid w:val="00CE09FE"/>
    <w:rsid w:val="00CE1717"/>
    <w:rsid w:val="00CE2710"/>
    <w:rsid w:val="00CE27FE"/>
    <w:rsid w:val="00CE6619"/>
    <w:rsid w:val="00CF1CE2"/>
    <w:rsid w:val="00CF26D2"/>
    <w:rsid w:val="00CF3B1F"/>
    <w:rsid w:val="00CF54A1"/>
    <w:rsid w:val="00CF586F"/>
    <w:rsid w:val="00CF6192"/>
    <w:rsid w:val="00CF63CD"/>
    <w:rsid w:val="00CF6E7E"/>
    <w:rsid w:val="00CF790D"/>
    <w:rsid w:val="00D047E2"/>
    <w:rsid w:val="00D05CDE"/>
    <w:rsid w:val="00D061F2"/>
    <w:rsid w:val="00D07009"/>
    <w:rsid w:val="00D14D12"/>
    <w:rsid w:val="00D15EE6"/>
    <w:rsid w:val="00D20ADE"/>
    <w:rsid w:val="00D22BFF"/>
    <w:rsid w:val="00D24005"/>
    <w:rsid w:val="00D24128"/>
    <w:rsid w:val="00D31EC9"/>
    <w:rsid w:val="00D31FA2"/>
    <w:rsid w:val="00D34F0A"/>
    <w:rsid w:val="00D363B6"/>
    <w:rsid w:val="00D36F8E"/>
    <w:rsid w:val="00D3772D"/>
    <w:rsid w:val="00D43BFD"/>
    <w:rsid w:val="00D502C4"/>
    <w:rsid w:val="00D50578"/>
    <w:rsid w:val="00D50C11"/>
    <w:rsid w:val="00D512AD"/>
    <w:rsid w:val="00D5151E"/>
    <w:rsid w:val="00D52AE0"/>
    <w:rsid w:val="00D548F4"/>
    <w:rsid w:val="00D55857"/>
    <w:rsid w:val="00D56FCB"/>
    <w:rsid w:val="00D570AB"/>
    <w:rsid w:val="00D611E2"/>
    <w:rsid w:val="00D6145B"/>
    <w:rsid w:val="00D619B3"/>
    <w:rsid w:val="00D61C09"/>
    <w:rsid w:val="00D62739"/>
    <w:rsid w:val="00D702D4"/>
    <w:rsid w:val="00D71CE4"/>
    <w:rsid w:val="00D72692"/>
    <w:rsid w:val="00D72A59"/>
    <w:rsid w:val="00D736AC"/>
    <w:rsid w:val="00D772F7"/>
    <w:rsid w:val="00D77F1C"/>
    <w:rsid w:val="00D81FC0"/>
    <w:rsid w:val="00D83978"/>
    <w:rsid w:val="00D842DC"/>
    <w:rsid w:val="00D8430E"/>
    <w:rsid w:val="00D86179"/>
    <w:rsid w:val="00D870F1"/>
    <w:rsid w:val="00D876B7"/>
    <w:rsid w:val="00D92893"/>
    <w:rsid w:val="00D9330C"/>
    <w:rsid w:val="00D93392"/>
    <w:rsid w:val="00D94DE7"/>
    <w:rsid w:val="00D9511C"/>
    <w:rsid w:val="00D9726F"/>
    <w:rsid w:val="00DA5FA9"/>
    <w:rsid w:val="00DB02F0"/>
    <w:rsid w:val="00DB3A2A"/>
    <w:rsid w:val="00DB481E"/>
    <w:rsid w:val="00DB6E43"/>
    <w:rsid w:val="00DC08F5"/>
    <w:rsid w:val="00DC18EB"/>
    <w:rsid w:val="00DC1AD7"/>
    <w:rsid w:val="00DC229B"/>
    <w:rsid w:val="00DC6995"/>
    <w:rsid w:val="00DD0177"/>
    <w:rsid w:val="00DD2391"/>
    <w:rsid w:val="00DD26E3"/>
    <w:rsid w:val="00DD279C"/>
    <w:rsid w:val="00DD4254"/>
    <w:rsid w:val="00DD4631"/>
    <w:rsid w:val="00DD589A"/>
    <w:rsid w:val="00DD6389"/>
    <w:rsid w:val="00DE3FC5"/>
    <w:rsid w:val="00DE4D91"/>
    <w:rsid w:val="00DF027E"/>
    <w:rsid w:val="00DF1282"/>
    <w:rsid w:val="00DF1418"/>
    <w:rsid w:val="00DF199E"/>
    <w:rsid w:val="00DF2EB2"/>
    <w:rsid w:val="00DF3464"/>
    <w:rsid w:val="00DF4DE9"/>
    <w:rsid w:val="00DF574C"/>
    <w:rsid w:val="00DF7591"/>
    <w:rsid w:val="00DF775B"/>
    <w:rsid w:val="00E01F6B"/>
    <w:rsid w:val="00E03617"/>
    <w:rsid w:val="00E062F2"/>
    <w:rsid w:val="00E1055E"/>
    <w:rsid w:val="00E105DB"/>
    <w:rsid w:val="00E115BC"/>
    <w:rsid w:val="00E1381B"/>
    <w:rsid w:val="00E14057"/>
    <w:rsid w:val="00E1538D"/>
    <w:rsid w:val="00E15A62"/>
    <w:rsid w:val="00E176D1"/>
    <w:rsid w:val="00E17CEE"/>
    <w:rsid w:val="00E213A2"/>
    <w:rsid w:val="00E21D50"/>
    <w:rsid w:val="00E22051"/>
    <w:rsid w:val="00E224DA"/>
    <w:rsid w:val="00E22F10"/>
    <w:rsid w:val="00E2363D"/>
    <w:rsid w:val="00E25C9A"/>
    <w:rsid w:val="00E27C2F"/>
    <w:rsid w:val="00E327CE"/>
    <w:rsid w:val="00E33D84"/>
    <w:rsid w:val="00E34686"/>
    <w:rsid w:val="00E34CBF"/>
    <w:rsid w:val="00E365B8"/>
    <w:rsid w:val="00E36EB3"/>
    <w:rsid w:val="00E43051"/>
    <w:rsid w:val="00E430F7"/>
    <w:rsid w:val="00E47754"/>
    <w:rsid w:val="00E4776B"/>
    <w:rsid w:val="00E47D30"/>
    <w:rsid w:val="00E52DF2"/>
    <w:rsid w:val="00E54DB3"/>
    <w:rsid w:val="00E6110E"/>
    <w:rsid w:val="00E64855"/>
    <w:rsid w:val="00E65CD8"/>
    <w:rsid w:val="00E661A6"/>
    <w:rsid w:val="00E675CA"/>
    <w:rsid w:val="00E70084"/>
    <w:rsid w:val="00E70943"/>
    <w:rsid w:val="00E718B4"/>
    <w:rsid w:val="00E7337D"/>
    <w:rsid w:val="00E75E66"/>
    <w:rsid w:val="00E802B3"/>
    <w:rsid w:val="00E80D31"/>
    <w:rsid w:val="00E81A7F"/>
    <w:rsid w:val="00E8265F"/>
    <w:rsid w:val="00E904B5"/>
    <w:rsid w:val="00E922E9"/>
    <w:rsid w:val="00EA0B1D"/>
    <w:rsid w:val="00EA0F83"/>
    <w:rsid w:val="00EA1378"/>
    <w:rsid w:val="00EA1446"/>
    <w:rsid w:val="00EA1772"/>
    <w:rsid w:val="00EA288D"/>
    <w:rsid w:val="00EA2FB8"/>
    <w:rsid w:val="00EA3BED"/>
    <w:rsid w:val="00EA5F71"/>
    <w:rsid w:val="00EA6F60"/>
    <w:rsid w:val="00EB028A"/>
    <w:rsid w:val="00EB03CB"/>
    <w:rsid w:val="00EB0658"/>
    <w:rsid w:val="00EB2607"/>
    <w:rsid w:val="00EB28F7"/>
    <w:rsid w:val="00EB2A8D"/>
    <w:rsid w:val="00EB4F3D"/>
    <w:rsid w:val="00EB5946"/>
    <w:rsid w:val="00EB7355"/>
    <w:rsid w:val="00EB735D"/>
    <w:rsid w:val="00EB7F4E"/>
    <w:rsid w:val="00EC07AC"/>
    <w:rsid w:val="00EC1D49"/>
    <w:rsid w:val="00EC222C"/>
    <w:rsid w:val="00EC29D8"/>
    <w:rsid w:val="00EC30F7"/>
    <w:rsid w:val="00EC47F7"/>
    <w:rsid w:val="00EC57BC"/>
    <w:rsid w:val="00EC6BAD"/>
    <w:rsid w:val="00EC6F6B"/>
    <w:rsid w:val="00EC7A08"/>
    <w:rsid w:val="00ED042C"/>
    <w:rsid w:val="00ED065E"/>
    <w:rsid w:val="00ED08BF"/>
    <w:rsid w:val="00ED20B3"/>
    <w:rsid w:val="00ED233D"/>
    <w:rsid w:val="00ED251A"/>
    <w:rsid w:val="00ED259B"/>
    <w:rsid w:val="00ED340F"/>
    <w:rsid w:val="00ED605C"/>
    <w:rsid w:val="00ED7160"/>
    <w:rsid w:val="00EE1168"/>
    <w:rsid w:val="00EE1C0D"/>
    <w:rsid w:val="00EE1E0A"/>
    <w:rsid w:val="00EE32B6"/>
    <w:rsid w:val="00EE34BC"/>
    <w:rsid w:val="00EE35B6"/>
    <w:rsid w:val="00EE7066"/>
    <w:rsid w:val="00EF002C"/>
    <w:rsid w:val="00EF06A7"/>
    <w:rsid w:val="00EF0AE8"/>
    <w:rsid w:val="00EF19AA"/>
    <w:rsid w:val="00EF26F8"/>
    <w:rsid w:val="00EF3655"/>
    <w:rsid w:val="00F10C76"/>
    <w:rsid w:val="00F1280E"/>
    <w:rsid w:val="00F20C16"/>
    <w:rsid w:val="00F22B59"/>
    <w:rsid w:val="00F23429"/>
    <w:rsid w:val="00F24AB0"/>
    <w:rsid w:val="00F27AEE"/>
    <w:rsid w:val="00F31991"/>
    <w:rsid w:val="00F33876"/>
    <w:rsid w:val="00F3497A"/>
    <w:rsid w:val="00F37740"/>
    <w:rsid w:val="00F46F96"/>
    <w:rsid w:val="00F476F2"/>
    <w:rsid w:val="00F5287B"/>
    <w:rsid w:val="00F52AE8"/>
    <w:rsid w:val="00F548C3"/>
    <w:rsid w:val="00F550BC"/>
    <w:rsid w:val="00F6031E"/>
    <w:rsid w:val="00F6182D"/>
    <w:rsid w:val="00F63174"/>
    <w:rsid w:val="00F6674D"/>
    <w:rsid w:val="00F672D0"/>
    <w:rsid w:val="00F72754"/>
    <w:rsid w:val="00F73ED5"/>
    <w:rsid w:val="00F77B00"/>
    <w:rsid w:val="00F77D69"/>
    <w:rsid w:val="00F816F6"/>
    <w:rsid w:val="00F81EB6"/>
    <w:rsid w:val="00F82B56"/>
    <w:rsid w:val="00F85377"/>
    <w:rsid w:val="00F8704F"/>
    <w:rsid w:val="00F90708"/>
    <w:rsid w:val="00F92EC1"/>
    <w:rsid w:val="00F95ABA"/>
    <w:rsid w:val="00F97B25"/>
    <w:rsid w:val="00F97C3F"/>
    <w:rsid w:val="00FA10EF"/>
    <w:rsid w:val="00FA300D"/>
    <w:rsid w:val="00FA6C08"/>
    <w:rsid w:val="00FA786F"/>
    <w:rsid w:val="00FA787B"/>
    <w:rsid w:val="00FB0165"/>
    <w:rsid w:val="00FB0C89"/>
    <w:rsid w:val="00FB151D"/>
    <w:rsid w:val="00FB687F"/>
    <w:rsid w:val="00FB6CE4"/>
    <w:rsid w:val="00FB7542"/>
    <w:rsid w:val="00FC021A"/>
    <w:rsid w:val="00FC06BD"/>
    <w:rsid w:val="00FC4244"/>
    <w:rsid w:val="00FC7E31"/>
    <w:rsid w:val="00FD100D"/>
    <w:rsid w:val="00FD1207"/>
    <w:rsid w:val="00FD30C6"/>
    <w:rsid w:val="00FD4B57"/>
    <w:rsid w:val="00FD4CD8"/>
    <w:rsid w:val="00FD5A48"/>
    <w:rsid w:val="00FD5EC1"/>
    <w:rsid w:val="00FE137C"/>
    <w:rsid w:val="00FE2709"/>
    <w:rsid w:val="00FE3421"/>
    <w:rsid w:val="00FE4259"/>
    <w:rsid w:val="00FE47D0"/>
    <w:rsid w:val="00FE4E2D"/>
    <w:rsid w:val="00FE65A4"/>
    <w:rsid w:val="00FE7FAB"/>
    <w:rsid w:val="00FF08A9"/>
    <w:rsid w:val="00FF243F"/>
    <w:rsid w:val="00FF68B1"/>
    <w:rsid w:val="012BDB03"/>
    <w:rsid w:val="016966DD"/>
    <w:rsid w:val="0226062D"/>
    <w:rsid w:val="028C312A"/>
    <w:rsid w:val="04F549B3"/>
    <w:rsid w:val="05C3D1EC"/>
    <w:rsid w:val="06EF2BE7"/>
    <w:rsid w:val="071CA001"/>
    <w:rsid w:val="082A0FC7"/>
    <w:rsid w:val="09437B3F"/>
    <w:rsid w:val="0A1A6CBB"/>
    <w:rsid w:val="0A8C8055"/>
    <w:rsid w:val="0A98C11A"/>
    <w:rsid w:val="0B0FE536"/>
    <w:rsid w:val="0CDA28C3"/>
    <w:rsid w:val="0D3910CF"/>
    <w:rsid w:val="0D5BA6C7"/>
    <w:rsid w:val="0E3811C4"/>
    <w:rsid w:val="0E471EAE"/>
    <w:rsid w:val="10BF6AFC"/>
    <w:rsid w:val="110E7219"/>
    <w:rsid w:val="12AA427A"/>
    <w:rsid w:val="13046F54"/>
    <w:rsid w:val="14C515DE"/>
    <w:rsid w:val="166CEDCC"/>
    <w:rsid w:val="191983FE"/>
    <w:rsid w:val="1956D6F4"/>
    <w:rsid w:val="1AFAFD7E"/>
    <w:rsid w:val="1D701ECD"/>
    <w:rsid w:val="1EF69195"/>
    <w:rsid w:val="205811A1"/>
    <w:rsid w:val="20A8D666"/>
    <w:rsid w:val="21316362"/>
    <w:rsid w:val="214F3585"/>
    <w:rsid w:val="21CD5214"/>
    <w:rsid w:val="21FBE5B5"/>
    <w:rsid w:val="222ADEE7"/>
    <w:rsid w:val="226375E8"/>
    <w:rsid w:val="23FF4649"/>
    <w:rsid w:val="2536D13B"/>
    <w:rsid w:val="274BB719"/>
    <w:rsid w:val="27F57699"/>
    <w:rsid w:val="2BEC9D45"/>
    <w:rsid w:val="2D70C354"/>
    <w:rsid w:val="2DB24D7D"/>
    <w:rsid w:val="2E8D29A3"/>
    <w:rsid w:val="3340AE3E"/>
    <w:rsid w:val="3433D8BE"/>
    <w:rsid w:val="35929E24"/>
    <w:rsid w:val="35A97E3D"/>
    <w:rsid w:val="37183D12"/>
    <w:rsid w:val="371A7B33"/>
    <w:rsid w:val="37640823"/>
    <w:rsid w:val="38CA3EE6"/>
    <w:rsid w:val="399EB3F0"/>
    <w:rsid w:val="3A073DCB"/>
    <w:rsid w:val="3B14291B"/>
    <w:rsid w:val="3C09E4A9"/>
    <w:rsid w:val="3D978C5B"/>
    <w:rsid w:val="3F36134E"/>
    <w:rsid w:val="401E99CE"/>
    <w:rsid w:val="4257F8CF"/>
    <w:rsid w:val="434A57B6"/>
    <w:rsid w:val="438120FB"/>
    <w:rsid w:val="44D63327"/>
    <w:rsid w:val="45E48036"/>
    <w:rsid w:val="4686536E"/>
    <w:rsid w:val="476F7BE0"/>
    <w:rsid w:val="48B85EEE"/>
    <w:rsid w:val="49AC53B7"/>
    <w:rsid w:val="49E6E3F1"/>
    <w:rsid w:val="4A6BD9A1"/>
    <w:rsid w:val="4A8347DA"/>
    <w:rsid w:val="4B0E0DD5"/>
    <w:rsid w:val="4C281B96"/>
    <w:rsid w:val="4E90CDDB"/>
    <w:rsid w:val="4EC9A95F"/>
    <w:rsid w:val="4F50906B"/>
    <w:rsid w:val="51725F4F"/>
    <w:rsid w:val="5209D72A"/>
    <w:rsid w:val="53EB7FE1"/>
    <w:rsid w:val="562030AC"/>
    <w:rsid w:val="5792B734"/>
    <w:rsid w:val="5804DB1E"/>
    <w:rsid w:val="5AC0A503"/>
    <w:rsid w:val="5D026A70"/>
    <w:rsid w:val="5DFE4CBF"/>
    <w:rsid w:val="5E694718"/>
    <w:rsid w:val="5E7C8E71"/>
    <w:rsid w:val="5F431F7F"/>
    <w:rsid w:val="60BD5794"/>
    <w:rsid w:val="62198748"/>
    <w:rsid w:val="64D93A23"/>
    <w:rsid w:val="666F1299"/>
    <w:rsid w:val="6A303A06"/>
    <w:rsid w:val="6A84C36D"/>
    <w:rsid w:val="6BF4BFFD"/>
    <w:rsid w:val="6C477E5E"/>
    <w:rsid w:val="715A4291"/>
    <w:rsid w:val="722CAABF"/>
    <w:rsid w:val="75474F55"/>
    <w:rsid w:val="757800C6"/>
    <w:rsid w:val="75EDC92C"/>
    <w:rsid w:val="7751F035"/>
    <w:rsid w:val="77C868B9"/>
    <w:rsid w:val="78E54EE3"/>
    <w:rsid w:val="79142F17"/>
    <w:rsid w:val="79499452"/>
    <w:rsid w:val="7C361802"/>
    <w:rsid w:val="7C4BCFD9"/>
    <w:rsid w:val="7CFBCACD"/>
    <w:rsid w:val="7DE7A03A"/>
    <w:rsid w:val="7E2D06E8"/>
    <w:rsid w:val="7EF9D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2"/>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2"/>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2"/>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2"/>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2"/>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2"/>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2"/>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2"/>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3"/>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4"/>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5"/>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8"/>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9"/>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10"/>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41178924">
      <w:bodyDiv w:val="1"/>
      <w:marLeft w:val="0"/>
      <w:marRight w:val="0"/>
      <w:marTop w:val="0"/>
      <w:marBottom w:val="0"/>
      <w:divBdr>
        <w:top w:val="none" w:sz="0" w:space="0" w:color="auto"/>
        <w:left w:val="none" w:sz="0" w:space="0" w:color="auto"/>
        <w:bottom w:val="none" w:sz="0" w:space="0" w:color="auto"/>
        <w:right w:val="none" w:sz="0" w:space="0" w:color="auto"/>
      </w:divBdr>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11318154">
      <w:bodyDiv w:val="1"/>
      <w:marLeft w:val="0"/>
      <w:marRight w:val="0"/>
      <w:marTop w:val="0"/>
      <w:marBottom w:val="0"/>
      <w:divBdr>
        <w:top w:val="none" w:sz="0" w:space="0" w:color="auto"/>
        <w:left w:val="none" w:sz="0" w:space="0" w:color="auto"/>
        <w:bottom w:val="none" w:sz="0" w:space="0" w:color="auto"/>
        <w:right w:val="none" w:sz="0" w:space="0" w:color="auto"/>
      </w:divBdr>
      <w:divsChild>
        <w:div w:id="709261251">
          <w:marLeft w:val="0"/>
          <w:marRight w:val="0"/>
          <w:marTop w:val="0"/>
          <w:marBottom w:val="0"/>
          <w:divBdr>
            <w:top w:val="none" w:sz="0" w:space="0" w:color="auto"/>
            <w:left w:val="none" w:sz="0" w:space="0" w:color="auto"/>
            <w:bottom w:val="none" w:sz="0" w:space="0" w:color="auto"/>
            <w:right w:val="none" w:sz="0" w:space="0" w:color="auto"/>
          </w:divBdr>
          <w:divsChild>
            <w:div w:id="558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532693867">
      <w:bodyDiv w:val="1"/>
      <w:marLeft w:val="0"/>
      <w:marRight w:val="0"/>
      <w:marTop w:val="0"/>
      <w:marBottom w:val="0"/>
      <w:divBdr>
        <w:top w:val="none" w:sz="0" w:space="0" w:color="auto"/>
        <w:left w:val="none" w:sz="0" w:space="0" w:color="auto"/>
        <w:bottom w:val="none" w:sz="0" w:space="0" w:color="auto"/>
        <w:right w:val="none" w:sz="0" w:space="0" w:color="auto"/>
      </w:divBdr>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00763529">
      <w:bodyDiv w:val="1"/>
      <w:marLeft w:val="0"/>
      <w:marRight w:val="0"/>
      <w:marTop w:val="0"/>
      <w:marBottom w:val="0"/>
      <w:divBdr>
        <w:top w:val="none" w:sz="0" w:space="0" w:color="auto"/>
        <w:left w:val="none" w:sz="0" w:space="0" w:color="auto"/>
        <w:bottom w:val="none" w:sz="0" w:space="0" w:color="auto"/>
        <w:right w:val="none" w:sz="0" w:space="0" w:color="auto"/>
      </w:divBdr>
      <w:divsChild>
        <w:div w:id="2034722965">
          <w:marLeft w:val="0"/>
          <w:marRight w:val="0"/>
          <w:marTop w:val="0"/>
          <w:marBottom w:val="0"/>
          <w:divBdr>
            <w:top w:val="none" w:sz="0" w:space="0" w:color="auto"/>
            <w:left w:val="none" w:sz="0" w:space="0" w:color="auto"/>
            <w:bottom w:val="none" w:sz="0" w:space="0" w:color="auto"/>
            <w:right w:val="none" w:sz="0" w:space="0" w:color="auto"/>
          </w:divBdr>
          <w:divsChild>
            <w:div w:id="1636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62688664">
      <w:bodyDiv w:val="1"/>
      <w:marLeft w:val="0"/>
      <w:marRight w:val="0"/>
      <w:marTop w:val="0"/>
      <w:marBottom w:val="0"/>
      <w:divBdr>
        <w:top w:val="none" w:sz="0" w:space="0" w:color="auto"/>
        <w:left w:val="none" w:sz="0" w:space="0" w:color="auto"/>
        <w:bottom w:val="none" w:sz="0" w:space="0" w:color="auto"/>
        <w:right w:val="none" w:sz="0" w:space="0" w:color="auto"/>
      </w:divBdr>
      <w:divsChild>
        <w:div w:id="1666013569">
          <w:marLeft w:val="0"/>
          <w:marRight w:val="0"/>
          <w:marTop w:val="0"/>
          <w:marBottom w:val="0"/>
          <w:divBdr>
            <w:top w:val="none" w:sz="0" w:space="0" w:color="auto"/>
            <w:left w:val="none" w:sz="0" w:space="0" w:color="auto"/>
            <w:bottom w:val="none" w:sz="0" w:space="0" w:color="auto"/>
            <w:right w:val="none" w:sz="0" w:space="0" w:color="auto"/>
          </w:divBdr>
          <w:divsChild>
            <w:div w:id="225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90245016">
      <w:bodyDiv w:val="1"/>
      <w:marLeft w:val="0"/>
      <w:marRight w:val="0"/>
      <w:marTop w:val="0"/>
      <w:marBottom w:val="0"/>
      <w:divBdr>
        <w:top w:val="none" w:sz="0" w:space="0" w:color="auto"/>
        <w:left w:val="none" w:sz="0" w:space="0" w:color="auto"/>
        <w:bottom w:val="none" w:sz="0" w:space="0" w:color="auto"/>
        <w:right w:val="none" w:sz="0" w:space="0" w:color="auto"/>
      </w:divBdr>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13007693">
      <w:bodyDiv w:val="1"/>
      <w:marLeft w:val="0"/>
      <w:marRight w:val="0"/>
      <w:marTop w:val="0"/>
      <w:marBottom w:val="0"/>
      <w:divBdr>
        <w:top w:val="none" w:sz="0" w:space="0" w:color="auto"/>
        <w:left w:val="none" w:sz="0" w:space="0" w:color="auto"/>
        <w:bottom w:val="none" w:sz="0" w:space="0" w:color="auto"/>
        <w:right w:val="none" w:sz="0" w:space="0" w:color="auto"/>
      </w:divBdr>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074306326">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package" Target="embeddings/Microsoft_Excel_Worksheet2.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Worksheet1.xlsx"/><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文档" ma:contentTypeID="0x0101009C93ECBF0D336540B7C77757322281E8" ma:contentTypeVersion="14" ma:contentTypeDescription="新建文档。" ma:contentTypeScope="" ma:versionID="361fcd9e5b63fdd65e91aa51ef576290">
  <xsd:schema xmlns:xsd="http://www.w3.org/2001/XMLSchema" xmlns:xs="http://www.w3.org/2001/XMLSchema" xmlns:p="http://schemas.microsoft.com/office/2006/metadata/properties" xmlns:ns2="d4fb706e-5f20-4cd4-9716-3cf7e667f3cc" xmlns:ns3="ae96584e-df2c-4f55-ac04-395cee396765" targetNamespace="http://schemas.microsoft.com/office/2006/metadata/properties" ma:root="true" ma:fieldsID="84ffae33b55273b0833db4f4e31fb803" ns2:_="" ns3:_="">
    <xsd:import namespace="d4fb706e-5f20-4cd4-9716-3cf7e667f3cc"/>
    <xsd:import namespace="ae96584e-df2c-4f55-ac04-395cee3967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b706e-5f20-4cd4-9716-3cf7e667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图像标记"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96584e-df2c-4f55-ac04-395cee396765" elementFormDefault="qualified">
    <xsd:import namespace="http://schemas.microsoft.com/office/2006/documentManagement/types"/>
    <xsd:import namespace="http://schemas.microsoft.com/office/infopath/2007/PartnerControls"/>
    <xsd:element name="SharedWithUsers" ma:index="12"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4fb706e-5f20-4cd4-9716-3cf7e667f3c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customXml/itemProps2.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3.xml><?xml version="1.0" encoding="utf-8"?>
<ds:datastoreItem xmlns:ds="http://schemas.openxmlformats.org/officeDocument/2006/customXml" ds:itemID="{129FE503-98E8-4627-805F-0E0F08215361}">
  <ds:schemaRefs>
    <ds:schemaRef ds:uri="http://schemas.microsoft.com/office/2006/metadata/longProperties"/>
  </ds:schemaRefs>
</ds:datastoreItem>
</file>

<file path=customXml/itemProps4.xml><?xml version="1.0" encoding="utf-8"?>
<ds:datastoreItem xmlns:ds="http://schemas.openxmlformats.org/officeDocument/2006/customXml" ds:itemID="{AFADC33E-1E7F-4317-BA52-888CB0F18CC4}"/>
</file>

<file path=customXml/itemProps5.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ISS.dot</Template>
  <TotalTime>63</TotalTime>
  <Pages>8</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OU Yujie (AA/BDO6-APAC)</cp:lastModifiedBy>
  <cp:revision>11</cp:revision>
  <cp:lastPrinted>2012-03-05T01:43:00Z</cp:lastPrinted>
  <dcterms:created xsi:type="dcterms:W3CDTF">2023-07-04T09:53:00Z</dcterms:created>
  <dcterms:modified xsi:type="dcterms:W3CDTF">2023-08-22T10:08:00Z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0x0101009C93ECBF0D336540B7C77757322281E8</vt:lpwstr>
  </property>
  <property fmtid="{D5CDD505-2E9C-101B-9397-08002B2CF9AE}" pid="27" name="MediaServiceImageTags">
    <vt:lpwstr/>
  </property>
  <property fmtid="{D5CDD505-2E9C-101B-9397-08002B2CF9AE}" pid="28" name="xd_ProgID">
    <vt:lpwstr/>
  </property>
  <property fmtid="{D5CDD505-2E9C-101B-9397-08002B2CF9AE}" pid="29" name="_SourceUrl">
    <vt:lpwstr/>
  </property>
  <property fmtid="{D5CDD505-2E9C-101B-9397-08002B2CF9AE}" pid="30" name="_SharedFileIndex">
    <vt:lpwstr/>
  </property>
  <property fmtid="{D5CDD505-2E9C-101B-9397-08002B2CF9AE}" pid="31" name="ComplianceAssetId">
    <vt:lpwstr/>
  </property>
  <property fmtid="{D5CDD505-2E9C-101B-9397-08002B2CF9AE}" pid="32" name="TemplateUrl">
    <vt:lpwstr/>
  </property>
  <property fmtid="{D5CDD505-2E9C-101B-9397-08002B2CF9AE}" pid="33" name="_ExtendedDescription">
    <vt:lpwstr/>
  </property>
  <property fmtid="{D5CDD505-2E9C-101B-9397-08002B2CF9AE}" pid="34" name="TriggerFlowInfo">
    <vt:lpwstr/>
  </property>
  <property fmtid="{D5CDD505-2E9C-101B-9397-08002B2CF9AE}" pid="35" name="xd_Signature">
    <vt:bool>false</vt:bool>
  </property>
</Properties>
</file>